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00B99" w:rsidP="5E47F931" w:rsidRDefault="00900B99" w14:paraId="2144BC81" w14:noSpellErr="1" w14:textId="08D53E9A">
      <w:pPr>
        <w:pStyle w:val="Normal"/>
        <w:jc w:val="center"/>
      </w:pPr>
      <w:bookmarkStart w:name="page1" w:id="0"/>
      <w:bookmarkEnd w:id="0"/>
      <w:r>
        <w:drawing>
          <wp:inline wp14:editId="305AA679" wp14:anchorId="630B1E50">
            <wp:extent cx="1218565" cy="1676400"/>
            <wp:effectExtent l="0" t="0" r="635" b="0"/>
            <wp:docPr id="940989885" name="Imagem 51" descr="PUC vertic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1"/>
                    <pic:cNvPicPr/>
                  </pic:nvPicPr>
                  <pic:blipFill>
                    <a:blip r:embed="R9b26bf13d2d846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218565" cy="16764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w:rsidR="00900B99" w:rsidP="008E436C" w:rsidRDefault="00900B99" w14:paraId="650077C7" w14:textId="77777777"/>
    <w:p w:rsidR="00900B99" w:rsidP="008E436C" w:rsidRDefault="00900B99" w14:paraId="5E00021B" w14:textId="77777777"/>
    <w:p w:rsidR="00900B99" w:rsidP="008E436C" w:rsidRDefault="00900B99" w14:paraId="415DA677" w14:textId="77777777"/>
    <w:p w:rsidR="00900B99" w:rsidP="008E436C" w:rsidRDefault="00900B99" w14:paraId="40C80935" w14:textId="77777777"/>
    <w:p w:rsidR="00900B99" w:rsidP="008E436C" w:rsidRDefault="00900B99" w14:paraId="55161842" w14:textId="77777777">
      <w:pPr>
        <w:pStyle w:val="Ttulo"/>
      </w:pPr>
    </w:p>
    <w:p w:rsidR="00900B99" w:rsidP="008E436C" w:rsidRDefault="00900B99" w14:paraId="4BAD8C4B" w14:textId="77777777">
      <w:pPr>
        <w:pStyle w:val="Ttulo"/>
      </w:pPr>
    </w:p>
    <w:p w:rsidR="00900B99" w:rsidP="008E436C" w:rsidRDefault="00900B99" w14:paraId="5BEBFDCC" w14:textId="77777777">
      <w:pPr>
        <w:pStyle w:val="Ttulo"/>
      </w:pPr>
      <w:r w:rsidRPr="00E30F9D">
        <w:t>CURSO DE ANÁLISE E DESENVOLVIMENTO DE SISTEMAS</w:t>
      </w:r>
    </w:p>
    <w:p w:rsidRPr="00AF239C" w:rsidR="00900B99" w:rsidP="008E436C" w:rsidRDefault="00900B99" w14:paraId="0774722D" w14:textId="77777777">
      <w:pPr>
        <w:pStyle w:val="SemEspaamento"/>
      </w:pPr>
    </w:p>
    <w:p w:rsidRPr="00AF239C" w:rsidR="00900B99" w:rsidP="008E436C" w:rsidRDefault="00900B99" w14:paraId="194CCD84" w14:textId="77777777">
      <w:pPr>
        <w:pStyle w:val="SemEspaamento"/>
      </w:pPr>
    </w:p>
    <w:p w:rsidRPr="00AF239C" w:rsidR="00900B99" w:rsidP="008E436C" w:rsidRDefault="00900B99" w14:paraId="3274F807" w14:textId="77777777">
      <w:pPr>
        <w:pStyle w:val="SemEspaamento"/>
      </w:pPr>
    </w:p>
    <w:p w:rsidRPr="00AF239C" w:rsidR="00900B99" w:rsidP="008E436C" w:rsidRDefault="00900B99" w14:paraId="4C5BEB6D" w14:textId="77777777">
      <w:pPr>
        <w:pStyle w:val="SemEspaamento"/>
      </w:pPr>
    </w:p>
    <w:p w:rsidRPr="00AF239C" w:rsidR="00900B99" w:rsidP="008E436C" w:rsidRDefault="00900B99" w14:paraId="7D6387FD" w14:textId="77777777">
      <w:pPr>
        <w:pStyle w:val="SemEspaamento"/>
      </w:pPr>
    </w:p>
    <w:p w:rsidRPr="00AF239C" w:rsidR="00900B99" w:rsidP="008E436C" w:rsidRDefault="00900B99" w14:paraId="6E64FB7B" w14:textId="77777777">
      <w:pPr>
        <w:pStyle w:val="SemEspaamento"/>
      </w:pPr>
    </w:p>
    <w:p w:rsidRPr="00AF239C" w:rsidR="00900B99" w:rsidP="008E436C" w:rsidRDefault="00900B99" w14:paraId="33108037" w14:textId="77777777">
      <w:pPr>
        <w:pStyle w:val="SemEspaamento"/>
      </w:pPr>
    </w:p>
    <w:p w:rsidRPr="00E818E3" w:rsidR="00900B99" w:rsidP="008E436C" w:rsidRDefault="00900B99" w14:paraId="1B13926D" w14:textId="77777777">
      <w:pPr>
        <w:pStyle w:val="Subttulo"/>
      </w:pPr>
      <w:proofErr w:type="spellStart"/>
      <w:r w:rsidRPr="00E818E3">
        <w:t>Help!Pet</w:t>
      </w:r>
      <w:proofErr w:type="spellEnd"/>
    </w:p>
    <w:p w:rsidRPr="00E818E3" w:rsidR="00900B99" w:rsidP="00030D68" w:rsidRDefault="00650F52" w14:paraId="58E52E45" w14:textId="77777777">
      <w:pPr>
        <w:pStyle w:val="Ttulo"/>
      </w:pPr>
      <w:r>
        <w:t>Documento de análise de sistema</w:t>
      </w:r>
    </w:p>
    <w:p w:rsidR="00900B99" w:rsidP="008E436C" w:rsidRDefault="00900B99" w14:paraId="6B2D02A0" w14:textId="77777777"/>
    <w:p w:rsidR="00900B99" w:rsidP="008E436C" w:rsidRDefault="00900B99" w14:paraId="38CAB41A" w14:textId="77777777"/>
    <w:p w:rsidR="00900B99" w:rsidP="008E436C" w:rsidRDefault="00900B99" w14:paraId="536C2C93" w14:textId="77777777"/>
    <w:p w:rsidR="00900B99" w:rsidP="008E436C" w:rsidRDefault="00900B99" w14:paraId="77F6E927" w14:textId="77777777"/>
    <w:p w:rsidR="00900B99" w:rsidP="008E436C" w:rsidRDefault="00900B99" w14:paraId="565B70A2" w14:textId="77777777"/>
    <w:p w:rsidR="00900B99" w:rsidP="008E436C" w:rsidRDefault="00900B99" w14:paraId="0CFCCD3F" w14:textId="77777777"/>
    <w:p w:rsidR="00900B99" w:rsidP="008E436C" w:rsidRDefault="00900B99" w14:paraId="595AADEC" w14:textId="77777777"/>
    <w:p w:rsidR="00900B99" w:rsidP="008E436C" w:rsidRDefault="00900B99" w14:paraId="06CF0DE1" w14:textId="77777777"/>
    <w:p w:rsidR="00900B99" w:rsidP="008E436C" w:rsidRDefault="00900B99" w14:paraId="50542DBB" w14:textId="77777777"/>
    <w:p w:rsidR="00900B99" w:rsidP="008E436C" w:rsidRDefault="00900B99" w14:paraId="486B333A" w14:textId="77777777"/>
    <w:p w:rsidR="00900B99" w:rsidP="008E436C" w:rsidRDefault="00900B99" w14:paraId="53991F2C" w14:textId="77777777"/>
    <w:p w:rsidR="00900B99" w:rsidP="00E667C8" w:rsidRDefault="00900B99" w14:paraId="344DB26D" w14:textId="77777777">
      <w:pPr>
        <w:ind w:left="0" w:firstLine="0"/>
      </w:pPr>
    </w:p>
    <w:p w:rsidR="00900B99" w:rsidP="008E436C" w:rsidRDefault="00900B99" w14:paraId="23C2D877" w14:textId="77777777"/>
    <w:p w:rsidR="00900B99" w:rsidP="008E436C" w:rsidRDefault="00900B99" w14:paraId="04F7110B" w14:textId="77777777"/>
    <w:p w:rsidR="00900B99" w:rsidP="008E436C" w:rsidRDefault="00900B99" w14:paraId="1555953C" w14:textId="77777777"/>
    <w:p w:rsidR="00900B99" w:rsidP="008E436C" w:rsidRDefault="00900B99" w14:paraId="0F4AE828" w14:textId="77777777"/>
    <w:p w:rsidRPr="00E667C8" w:rsidR="00900B99" w:rsidP="00E667C8" w:rsidRDefault="00900B99" w14:paraId="47B8F357" w14:textId="77777777">
      <w:pPr>
        <w:jc w:val="center"/>
        <w:rPr>
          <w:b/>
          <w:bCs/>
        </w:rPr>
      </w:pPr>
      <w:r w:rsidRPr="00E667C8">
        <w:rPr>
          <w:b/>
          <w:bCs/>
        </w:rPr>
        <w:t>Goiânia</w:t>
      </w:r>
    </w:p>
    <w:p w:rsidR="00650F52" w:rsidP="00E667C8" w:rsidRDefault="00900B99" w14:paraId="1D5C1BE9" w14:textId="5BCD77C2">
      <w:pPr>
        <w:jc w:val="center"/>
        <w:rPr>
          <w:b/>
          <w:bCs/>
        </w:rPr>
      </w:pPr>
      <w:r w:rsidRPr="00E667C8">
        <w:rPr>
          <w:b/>
          <w:bCs/>
        </w:rPr>
        <w:t>2020</w:t>
      </w:r>
    </w:p>
    <w:tbl>
      <w:tblPr>
        <w:tblStyle w:val="TabeladeGrade4"/>
        <w:tblpPr w:leftFromText="141" w:rightFromText="141" w:vertAnchor="text" w:horzAnchor="margin" w:tblpXSpec="center" w:tblpY="379"/>
        <w:tblW w:w="9776" w:type="dxa"/>
        <w:tblLook w:val="04A0" w:firstRow="1" w:lastRow="0" w:firstColumn="1" w:lastColumn="0" w:noHBand="0" w:noVBand="1"/>
      </w:tblPr>
      <w:tblGrid>
        <w:gridCol w:w="1560"/>
        <w:gridCol w:w="1017"/>
        <w:gridCol w:w="5361"/>
        <w:gridCol w:w="1838"/>
      </w:tblGrid>
      <w:tr w:rsidR="00825F8B" w:rsidTr="00825F8B" w14:paraId="14A9F9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Pr="00C752EE" w:rsidR="00825F8B" w:rsidP="00825F8B" w:rsidRDefault="00825F8B" w14:paraId="4FDC7BB3" w14:textId="77777777">
            <w:pPr>
              <w:ind w:left="0" w:right="0" w:firstLine="0"/>
              <w:jc w:val="center"/>
            </w:pPr>
            <w:r w:rsidRPr="00C752EE">
              <w:lastRenderedPageBreak/>
              <w:t>Data</w:t>
            </w:r>
          </w:p>
        </w:tc>
        <w:tc>
          <w:tcPr>
            <w:tcW w:w="1017" w:type="dxa"/>
            <w:vAlign w:val="center"/>
          </w:tcPr>
          <w:p w:rsidRPr="00C752EE" w:rsidR="00825F8B" w:rsidP="00825F8B" w:rsidRDefault="00825F8B" w14:paraId="58826B3A" w14:textId="77777777">
            <w:pPr>
              <w:ind w:left="0" w:right="-7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2EE">
              <w:t>Versão</w:t>
            </w:r>
          </w:p>
        </w:tc>
        <w:tc>
          <w:tcPr>
            <w:tcW w:w="5361" w:type="dxa"/>
            <w:vAlign w:val="center"/>
          </w:tcPr>
          <w:p w:rsidRPr="00C752EE" w:rsidR="00825F8B" w:rsidP="00825F8B" w:rsidRDefault="00825F8B" w14:paraId="1E587646" w14:textId="77777777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2EE">
              <w:t>Descrição</w:t>
            </w:r>
          </w:p>
        </w:tc>
        <w:tc>
          <w:tcPr>
            <w:tcW w:w="1838" w:type="dxa"/>
            <w:vAlign w:val="center"/>
          </w:tcPr>
          <w:p w:rsidRPr="00C752EE" w:rsidR="00825F8B" w:rsidP="00825F8B" w:rsidRDefault="00825F8B" w14:paraId="42BE2BFA" w14:textId="77777777">
            <w:pPr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2EE">
              <w:t>Autor</w:t>
            </w:r>
          </w:p>
        </w:tc>
      </w:tr>
      <w:tr w:rsidR="00825F8B" w:rsidTr="00825F8B" w14:paraId="467A38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25F8B" w:rsidP="00825F8B" w:rsidRDefault="00825F8B" w14:paraId="57E0069B" w14:textId="77777777">
            <w:pPr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13/10/2020</w:t>
            </w:r>
          </w:p>
        </w:tc>
        <w:tc>
          <w:tcPr>
            <w:tcW w:w="1017" w:type="dxa"/>
            <w:vAlign w:val="center"/>
          </w:tcPr>
          <w:p w:rsidRPr="00F45733" w:rsidR="00825F8B" w:rsidP="00825F8B" w:rsidRDefault="00825F8B" w14:paraId="486A54CE" w14:textId="77777777">
            <w:pPr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733">
              <w:t>1.0</w:t>
            </w:r>
          </w:p>
        </w:tc>
        <w:tc>
          <w:tcPr>
            <w:tcW w:w="5361" w:type="dxa"/>
            <w:vAlign w:val="center"/>
          </w:tcPr>
          <w:p w:rsidRPr="00F45733" w:rsidR="00825F8B" w:rsidP="00825F8B" w:rsidRDefault="00825F8B" w14:paraId="32443D47" w14:textId="77777777">
            <w:pPr>
              <w:ind w:left="0" w:right="-13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733">
              <w:t>Criação do documento seguindo as normas de documentação apresentadas pela qualidade</w:t>
            </w:r>
          </w:p>
        </w:tc>
        <w:tc>
          <w:tcPr>
            <w:tcW w:w="1838" w:type="dxa"/>
            <w:vAlign w:val="center"/>
          </w:tcPr>
          <w:p w:rsidRPr="00F45733" w:rsidR="00825F8B" w:rsidP="00825F8B" w:rsidRDefault="00825F8B" w14:paraId="7EEF897B" w14:textId="77777777">
            <w:pPr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733">
              <w:t>Pedro Soares</w:t>
            </w:r>
          </w:p>
        </w:tc>
      </w:tr>
    </w:tbl>
    <w:p w:rsidRPr="001234A7" w:rsidR="00C752EE" w:rsidP="001234A7" w:rsidRDefault="00BC090B" w14:paraId="6C47B838" w14:textId="60936265">
      <w:pPr>
        <w:spacing w:after="160" w:line="259" w:lineRule="auto"/>
        <w:ind w:left="0" w:right="0" w:firstLine="0"/>
        <w:jc w:val="center"/>
        <w:rPr>
          <w:b/>
          <w:bCs/>
          <w:sz w:val="32"/>
          <w:szCs w:val="32"/>
        </w:rPr>
      </w:pPr>
      <w:r w:rsidRPr="00825F8B">
        <w:rPr>
          <w:b/>
          <w:bCs/>
          <w:sz w:val="32"/>
          <w:szCs w:val="32"/>
        </w:rPr>
        <w:t xml:space="preserve">Histórico </w:t>
      </w:r>
      <w:r w:rsidRPr="00825F8B" w:rsidR="00825F8B">
        <w:rPr>
          <w:b/>
          <w:bCs/>
          <w:sz w:val="32"/>
          <w:szCs w:val="32"/>
        </w:rPr>
        <w:t>de versão</w:t>
      </w:r>
    </w:p>
    <w:p w:rsidR="001234A7" w:rsidRDefault="001234A7" w14:paraId="07961D5F" w14:textId="1132A5D2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BC090B" w:rsidRDefault="00BC090B" w14:paraId="5F1016B2" w14:textId="77777777">
      <w:pPr>
        <w:spacing w:after="160" w:line="259" w:lineRule="auto"/>
        <w:ind w:left="0" w:right="0" w:firstLine="0"/>
        <w:jc w:val="left"/>
        <w:rPr>
          <w:b/>
          <w:bCs/>
        </w:rPr>
      </w:pPr>
    </w:p>
    <w:p w:rsidRPr="00E667C8" w:rsidR="00774033" w:rsidP="00E667C8" w:rsidRDefault="00774033" w14:paraId="5C7048AD" w14:textId="77777777">
      <w:pPr>
        <w:jc w:val="center"/>
        <w:rPr>
          <w:b/>
          <w:bCs/>
        </w:rPr>
      </w:pPr>
    </w:p>
    <w:sdt>
      <w:sdtPr>
        <w:id w:val="89793870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Pr="00E667C8" w:rsidR="00923F47" w:rsidP="00E667C8" w:rsidRDefault="00923F47" w14:paraId="7FF5EFCE" w14:textId="77777777">
          <w:pPr>
            <w:jc w:val="center"/>
            <w:rPr>
              <w:b/>
              <w:bCs/>
              <w:sz w:val="32"/>
              <w:szCs w:val="32"/>
            </w:rPr>
          </w:pPr>
          <w:r w:rsidRPr="00E667C8">
            <w:rPr>
              <w:b/>
              <w:bCs/>
              <w:sz w:val="32"/>
              <w:szCs w:val="32"/>
            </w:rPr>
            <w:t>Sumário</w:t>
          </w:r>
        </w:p>
        <w:p w:rsidR="00F501CA" w:rsidRDefault="00923F47" w14:paraId="6CEE30CE" w14:textId="2FB85A9B">
          <w:pPr>
            <w:pStyle w:val="Sumrio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 w:rsidRPr="0040425F">
            <w:rPr>
              <w:sz w:val="22"/>
              <w:szCs w:val="22"/>
            </w:rPr>
            <w:fldChar w:fldCharType="begin"/>
          </w:r>
          <w:r w:rsidRPr="0040425F">
            <w:rPr>
              <w:sz w:val="22"/>
              <w:szCs w:val="22"/>
            </w:rPr>
            <w:instrText xml:space="preserve"> TOC \o "1-3" \h \z \u </w:instrText>
          </w:r>
          <w:r w:rsidRPr="0040425F">
            <w:rPr>
              <w:sz w:val="22"/>
              <w:szCs w:val="22"/>
            </w:rPr>
            <w:fldChar w:fldCharType="separate"/>
          </w:r>
          <w:hyperlink w:history="1" w:anchor="_Toc58436058">
            <w:r w:rsidRPr="00D02F12" w:rsidR="00F501CA">
              <w:rPr>
                <w:rStyle w:val="Hyperlink"/>
                <w:noProof/>
              </w:rPr>
              <w:t>1.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Introdução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_Toc58436058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4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08D34FCB" w14:textId="64FD4D45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59">
            <w:r w:rsidRPr="00D02F12" w:rsidR="00F501CA">
              <w:rPr>
                <w:rStyle w:val="Hyperlink"/>
                <w:noProof/>
              </w:rPr>
              <w:t>1.1.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Objetivo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_Toc58436059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4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2DA8C316" w14:textId="49F1B5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0">
            <w:r w:rsidRPr="00D02F12" w:rsidR="00F501CA">
              <w:rPr>
                <w:rStyle w:val="Hyperlink"/>
                <w:noProof/>
              </w:rPr>
              <w:t>1.2.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Público-alvo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_Toc58436060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4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3E510081" w14:textId="21A79F3D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1">
            <w:r w:rsidRPr="00D02F12" w:rsidR="00F501CA">
              <w:rPr>
                <w:rStyle w:val="Hyperlink"/>
                <w:noProof/>
              </w:rPr>
              <w:t>1.3.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Organização do documento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_Toc58436061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4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448D22B7" w14:textId="156672F6">
          <w:pPr>
            <w:pStyle w:val="Sumrio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2">
            <w:r w:rsidRPr="00D02F12" w:rsidR="00F501CA">
              <w:rPr>
                <w:rStyle w:val="Hyperlink"/>
                <w:noProof/>
              </w:rPr>
              <w:t>2.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Detalhamento de caso de uso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_Toc58436062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4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757995C0" w14:textId="4B298B62">
          <w:pPr>
            <w:pStyle w:val="Sumrio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3">
            <w:r w:rsidRPr="00D02F12" w:rsidR="00F501CA">
              <w:rPr>
                <w:rStyle w:val="Hyperlink"/>
                <w:noProof/>
              </w:rPr>
              <w:t>3.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Esquema conceitual do banco de dados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_Toc58436063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11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5472EDB2" w14:textId="21327A5D">
          <w:pPr>
            <w:pStyle w:val="Sumrio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4">
            <w:r w:rsidRPr="00D02F12" w:rsidR="00F501CA">
              <w:rPr>
                <w:rStyle w:val="Hyperlink"/>
                <w:noProof/>
              </w:rPr>
              <w:t>4.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Modelos para detalhamento do ciclo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_Toc58436064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13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5815A4BF" w14:textId="6FC9D249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5">
            <w:r w:rsidRPr="00D02F12" w:rsidR="00F501CA">
              <w:rPr>
                <w:rStyle w:val="Hyperlink"/>
                <w:noProof/>
              </w:rPr>
              <w:t>4.1.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Diagrama de sequência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_Toc58436065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13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="00F501CA" w:rsidRDefault="00042A66" w14:paraId="515E207B" w14:textId="53E0E2D3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58436066">
            <w:r w:rsidRPr="00D02F12" w:rsidR="00F501CA">
              <w:rPr>
                <w:rStyle w:val="Hyperlink"/>
                <w:noProof/>
              </w:rPr>
              <w:t>4.2.</w:t>
            </w:r>
            <w:r w:rsidR="00F501CA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D02F12" w:rsidR="00F501CA">
              <w:rPr>
                <w:rStyle w:val="Hyperlink"/>
                <w:noProof/>
              </w:rPr>
              <w:t>Contrato de operação</w:t>
            </w:r>
            <w:r w:rsidR="00F501CA">
              <w:rPr>
                <w:noProof/>
                <w:webHidden/>
              </w:rPr>
              <w:tab/>
            </w:r>
            <w:r w:rsidR="00F501CA">
              <w:rPr>
                <w:noProof/>
                <w:webHidden/>
              </w:rPr>
              <w:fldChar w:fldCharType="begin"/>
            </w:r>
            <w:r w:rsidR="00F501CA">
              <w:rPr>
                <w:noProof/>
                <w:webHidden/>
              </w:rPr>
              <w:instrText xml:space="preserve"> PAGEREF _Toc58436066 \h </w:instrText>
            </w:r>
            <w:r w:rsidR="00F501CA">
              <w:rPr>
                <w:noProof/>
                <w:webHidden/>
              </w:rPr>
            </w:r>
            <w:r w:rsidR="00F501CA">
              <w:rPr>
                <w:noProof/>
                <w:webHidden/>
              </w:rPr>
              <w:fldChar w:fldCharType="separate"/>
            </w:r>
            <w:r w:rsidR="00F501CA">
              <w:rPr>
                <w:noProof/>
                <w:webHidden/>
              </w:rPr>
              <w:t>15</w:t>
            </w:r>
            <w:r w:rsidR="00F501CA">
              <w:rPr>
                <w:noProof/>
                <w:webHidden/>
              </w:rPr>
              <w:fldChar w:fldCharType="end"/>
            </w:r>
          </w:hyperlink>
        </w:p>
        <w:p w:rsidRPr="0040425F" w:rsidR="00923F47" w:rsidRDefault="00923F47" w14:paraId="313EB78B" w14:textId="2310FA82">
          <w:pPr>
            <w:rPr>
              <w:sz w:val="22"/>
              <w:szCs w:val="22"/>
            </w:rPr>
          </w:pPr>
          <w:r w:rsidRPr="0040425F">
            <w:rPr>
              <w:b/>
              <w:bCs/>
              <w:sz w:val="22"/>
              <w:szCs w:val="22"/>
            </w:rPr>
            <w:fldChar w:fldCharType="end"/>
          </w:r>
        </w:p>
      </w:sdtContent>
    </w:sdt>
    <w:p w:rsidRPr="00ED5A8F" w:rsidR="00900B99" w:rsidP="008E436C" w:rsidRDefault="00900B99" w14:paraId="4E141CBF" w14:textId="77777777"/>
    <w:p w:rsidR="00650F52" w:rsidP="008E436C" w:rsidRDefault="00650F52" w14:paraId="749FAFA3" w14:textId="77777777">
      <w:r>
        <w:br w:type="page"/>
      </w:r>
    </w:p>
    <w:p w:rsidR="00964AAA" w:rsidP="00C51BDF" w:rsidRDefault="00650F52" w14:paraId="2D2201C4" w14:textId="77777777">
      <w:pPr>
        <w:pStyle w:val="Ttulo1"/>
        <w:spacing w:line="360" w:lineRule="auto"/>
      </w:pPr>
      <w:bookmarkStart w:name="_Toc58436058" w:id="1"/>
      <w:r w:rsidRPr="0040425F">
        <w:lastRenderedPageBreak/>
        <w:t>Introdução</w:t>
      </w:r>
      <w:bookmarkEnd w:id="1"/>
    </w:p>
    <w:p w:rsidR="00650F52" w:rsidP="00C51BDF" w:rsidRDefault="00650F52" w14:paraId="0CAA984B" w14:textId="77777777">
      <w:pPr>
        <w:spacing w:line="360" w:lineRule="auto"/>
        <w:ind w:left="0"/>
      </w:pPr>
      <w:r w:rsidRPr="00650F52">
        <w:t>Este documento tem como intuito a apresentação da análise do sistema com casos de uso</w:t>
      </w:r>
      <w:r>
        <w:t xml:space="preserve"> com o grau de abstração essencial</w:t>
      </w:r>
      <w:r w:rsidRPr="00650F52">
        <w:t xml:space="preserve">, esquema conceitual </w:t>
      </w:r>
      <w:r>
        <w:t xml:space="preserve">do banco de dados, digrama de </w:t>
      </w:r>
      <w:r w:rsidR="008E436C">
        <w:t>sequência</w:t>
      </w:r>
      <w:r>
        <w:t xml:space="preserve"> para apresentar o fluxo do ciclo definido.</w:t>
      </w:r>
    </w:p>
    <w:p w:rsidR="00923F47" w:rsidP="00C51BDF" w:rsidRDefault="00923F47" w14:paraId="07A131CB" w14:textId="77777777">
      <w:pPr>
        <w:pStyle w:val="Ttulo2"/>
        <w:spacing w:line="360" w:lineRule="auto"/>
      </w:pPr>
      <w:bookmarkStart w:name="_Toc58436059" w:id="2"/>
      <w:r w:rsidRPr="00761767">
        <w:t>Objetivo</w:t>
      </w:r>
      <w:bookmarkEnd w:id="2"/>
    </w:p>
    <w:p w:rsidR="00923F47" w:rsidP="00C51BDF" w:rsidRDefault="00923F47" w14:paraId="4DFFE33B" w14:textId="77777777">
      <w:pPr>
        <w:spacing w:line="360" w:lineRule="auto"/>
        <w:ind w:left="708"/>
      </w:pPr>
      <w:r>
        <w:t xml:space="preserve">Este documento tem como objetivo </w:t>
      </w:r>
      <w:r w:rsidR="0040425F">
        <w:t>ajudar os desenvolvedores na fase de implementação entenderem como será o fluxo dos casos de uso apresentados durante o processo de análise do sistema e como funcionará cada operação que deverá conter no sistema.</w:t>
      </w:r>
    </w:p>
    <w:p w:rsidR="0040425F" w:rsidP="00C51BDF" w:rsidRDefault="00C51BDF" w14:paraId="6CBD27E5" w14:textId="2C76A81C">
      <w:pPr>
        <w:pStyle w:val="Ttulo2"/>
        <w:spacing w:line="360" w:lineRule="auto"/>
      </w:pPr>
      <w:bookmarkStart w:name="_Toc58436060" w:id="3"/>
      <w:r>
        <w:t>Público-alvo</w:t>
      </w:r>
      <w:bookmarkEnd w:id="3"/>
    </w:p>
    <w:p w:rsidR="0040425F" w:rsidP="00C51BDF" w:rsidRDefault="0040425F" w14:paraId="2FB077C0" w14:textId="77777777">
      <w:pPr>
        <w:spacing w:line="360" w:lineRule="auto"/>
        <w:ind w:left="708"/>
      </w:pPr>
      <w:r>
        <w:t>Este documento destina-se ao analista de sistema, os gerentes, os especialistas de banco de dados e especialistas de domínio de problema e professores que irão acompanhar o desenvolvimento deste projeto.</w:t>
      </w:r>
    </w:p>
    <w:p w:rsidR="0040425F" w:rsidP="00C51BDF" w:rsidRDefault="0040425F" w14:paraId="1FEEC875" w14:textId="77777777">
      <w:pPr>
        <w:pStyle w:val="Ttulo2"/>
        <w:spacing w:line="360" w:lineRule="auto"/>
      </w:pPr>
      <w:bookmarkStart w:name="_Toc58436061" w:id="4"/>
      <w:r>
        <w:t>Organização do documento</w:t>
      </w:r>
      <w:bookmarkEnd w:id="4"/>
    </w:p>
    <w:p w:rsidR="0040425F" w:rsidP="00C51BDF" w:rsidRDefault="00761767" w14:paraId="268D03D3" w14:textId="77777777">
      <w:pPr>
        <w:spacing w:line="360" w:lineRule="auto"/>
        <w:ind w:left="359"/>
      </w:pPr>
      <w:r>
        <w:rPr>
          <w:b/>
          <w:bCs/>
        </w:rPr>
        <w:t>Secção 2</w:t>
      </w:r>
      <w:r>
        <w:t xml:space="preserve"> – Será apresentado o detalhamento dos casos de uso com grau de abstração essencial apresentando em formato UML com uma descrição sucinta sem muitos detalhes sobre o caso de uso</w:t>
      </w:r>
    </w:p>
    <w:p w:rsidR="00761767" w:rsidP="00C51BDF" w:rsidRDefault="00761767" w14:paraId="0AD88EE5" w14:textId="77777777">
      <w:pPr>
        <w:spacing w:line="360" w:lineRule="auto"/>
        <w:ind w:left="359"/>
      </w:pPr>
      <w:r>
        <w:rPr>
          <w:b/>
          <w:bCs/>
        </w:rPr>
        <w:t xml:space="preserve">Secção 3 </w:t>
      </w:r>
      <w:r>
        <w:t>– Será apresentado o esquema conceitual do banco de dados onde será usado o MER – Modelo de entidade e relacionamento.</w:t>
      </w:r>
    </w:p>
    <w:p w:rsidRPr="00761767" w:rsidR="00761767" w:rsidP="00C51BDF" w:rsidRDefault="00761767" w14:paraId="30EEA77B" w14:textId="77777777">
      <w:pPr>
        <w:spacing w:line="360" w:lineRule="auto"/>
        <w:ind w:left="359"/>
      </w:pPr>
      <w:r>
        <w:rPr>
          <w:b/>
          <w:bCs/>
        </w:rPr>
        <w:t xml:space="preserve">Secção 4 </w:t>
      </w:r>
      <w:r>
        <w:t>– Será apresentado os modelos para melhor detalhamento dos casos de uso apresentados anteriormente assim tornando mais compreensível a necessidade d</w:t>
      </w:r>
      <w:r w:rsidR="00E667C8">
        <w:t>os itens apresentados.</w:t>
      </w:r>
    </w:p>
    <w:p w:rsidR="008E436C" w:rsidP="00C51BDF" w:rsidRDefault="008E436C" w14:paraId="4E9BEDAD" w14:textId="77777777">
      <w:pPr>
        <w:pStyle w:val="Ttulo1"/>
        <w:spacing w:line="360" w:lineRule="auto"/>
      </w:pPr>
      <w:bookmarkStart w:name="_Toc58436062" w:id="5"/>
      <w:r w:rsidRPr="008E436C">
        <w:t>Detalhamento</w:t>
      </w:r>
      <w:r>
        <w:t xml:space="preserve"> de </w:t>
      </w:r>
      <w:r w:rsidRPr="0020024D">
        <w:t>caso</w:t>
      </w:r>
      <w:r>
        <w:t xml:space="preserve"> de uso</w:t>
      </w:r>
      <w:bookmarkEnd w:id="5"/>
    </w:p>
    <w:p w:rsidR="008E436C" w:rsidP="00C51BDF" w:rsidRDefault="142ADC71" w14:paraId="4EF9F770" w14:textId="73E69F9D">
      <w:pPr>
        <w:spacing w:line="360" w:lineRule="auto"/>
        <w:ind w:left="0"/>
      </w:pPr>
      <w:r>
        <w:t>A secção atual será apresentada os casos de uso com o grau de abstração essencial, ou seja</w:t>
      </w:r>
      <w:r w:rsidR="00C51BDF">
        <w:t xml:space="preserve">, </w:t>
      </w:r>
      <w:r>
        <w:t>os casos de uso apresentados aqui não fazem menção alguma com relação as tecnologias a serem utilizadas no sistema.</w:t>
      </w:r>
    </w:p>
    <w:p w:rsidR="142ADC71" w:rsidP="142ADC71" w:rsidRDefault="142ADC71" w14:paraId="148BEE5C" w14:textId="2DAB27E6">
      <w:pPr>
        <w:ind w:left="0"/>
      </w:pPr>
    </w:p>
    <w:p w:rsidR="142ADC71" w:rsidP="02B8FA1C" w:rsidRDefault="142ADC71" w14:paraId="653848F2" w14:textId="77F54B57">
      <w:pPr>
        <w:spacing w:line="257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532064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39CF6E1" w14:textId="37E38045">
            <w:pPr>
              <w:jc w:val="center"/>
            </w:pPr>
            <w:r w:rsidRPr="02B8FA1C">
              <w:rPr>
                <w:rFonts w:eastAsia="Arial"/>
                <w:highlight w:val="black"/>
              </w:rPr>
              <w:lastRenderedPageBreak/>
              <w:t>ID</w:t>
            </w:r>
          </w:p>
        </w:tc>
        <w:tc>
          <w:tcPr>
            <w:tcW w:w="4252" w:type="dxa"/>
          </w:tcPr>
          <w:p w:rsidR="02B8FA1C" w:rsidRDefault="02B8FA1C" w14:paraId="578288FE" w14:textId="36C11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C01</w:t>
            </w:r>
          </w:p>
        </w:tc>
      </w:tr>
      <w:tr w:rsidR="02B8FA1C" w:rsidTr="02B8FA1C" w14:paraId="005ADF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205900E" w14:textId="0B66BE40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3E74BD69" w14:textId="0D24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Cadastrar no sistema</w:t>
            </w:r>
          </w:p>
        </w:tc>
      </w:tr>
      <w:tr w:rsidR="02B8FA1C" w:rsidTr="02B8FA1C" w14:paraId="08D194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A981994" w14:textId="1F7E7610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32C5FC71" w14:textId="26F8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19D2F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1AEE263" w14:textId="0E2576FB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261816D8" w14:textId="358A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Possuir e-mail valido e ter aplicativo instalado no smartphone ou ter navegador de internet.</w:t>
            </w:r>
          </w:p>
        </w:tc>
      </w:tr>
      <w:tr w:rsidR="02B8FA1C" w:rsidTr="02B8FA1C" w14:paraId="20B6E6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89FB5A5" w14:textId="0D36EBCA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43B11BC9" w14:textId="0E67E54E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68A7AA93" w14:textId="5DDC7D72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cadastrar no sistema.</w:t>
            </w:r>
          </w:p>
          <w:p w:rsidR="02B8FA1C" w:rsidP="02B8FA1C" w:rsidRDefault="02B8FA1C" w14:paraId="6A8F6C96" w14:textId="761CC6EA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 xml:space="preserve">Preencher o formulário de cadastro com: </w:t>
            </w:r>
          </w:p>
          <w:p w:rsidR="02B8FA1C" w:rsidP="02B8FA1C" w:rsidRDefault="02B8FA1C" w14:paraId="42A5A848" w14:textId="4E6BC5DC">
            <w:pPr>
              <w:pStyle w:val="Pargrafoda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Nome.</w:t>
            </w:r>
          </w:p>
          <w:p w:rsidR="02B8FA1C" w:rsidP="02B8FA1C" w:rsidRDefault="02B8FA1C" w14:paraId="763AC2A9" w14:textId="7E685FDE">
            <w:pPr>
              <w:pStyle w:val="Pargrafoda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Sobrenome.</w:t>
            </w:r>
          </w:p>
          <w:p w:rsidR="02B8FA1C" w:rsidP="02B8FA1C" w:rsidRDefault="02B8FA1C" w14:paraId="0DF16FE7" w14:textId="227581C5">
            <w:pPr>
              <w:pStyle w:val="Pargrafoda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E-mail valido.</w:t>
            </w:r>
          </w:p>
          <w:p w:rsidR="02B8FA1C" w:rsidP="02B8FA1C" w:rsidRDefault="02B8FA1C" w14:paraId="5A41D68D" w14:textId="1748F2D2">
            <w:pPr>
              <w:pStyle w:val="Pargrafoda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Senha com no mínimo 8 dígitos, no mínimo uma letra maiúscula e no mínimo um número.</w:t>
            </w:r>
          </w:p>
          <w:p w:rsidR="02B8FA1C" w:rsidP="02B8FA1C" w:rsidRDefault="02B8FA1C" w14:paraId="7418041F" w14:textId="560DFF35">
            <w:pPr>
              <w:pStyle w:val="Pargrafoda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 concordar com os termos de uso.</w:t>
            </w:r>
          </w:p>
          <w:p w:rsidR="02B8FA1C" w:rsidP="02B8FA1C" w:rsidRDefault="02B8FA1C" w14:paraId="70B65986" w14:textId="538F143E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nome e sobrenome conter números exibir erro.</w:t>
            </w:r>
          </w:p>
          <w:p w:rsidR="02B8FA1C" w:rsidP="02B8FA1C" w:rsidRDefault="02B8FA1C" w14:paraId="5187750F" w14:textId="47EC6048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 xml:space="preserve">Se e-mail já estiver em uso(cadastrado) notificar que conta já existe. </w:t>
            </w:r>
          </w:p>
          <w:p w:rsidR="02B8FA1C" w:rsidP="02B8FA1C" w:rsidRDefault="02B8FA1C" w14:paraId="2E66E69A" w14:textId="230A11B0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senha não atender aos requisitos exibir notificação do erro.</w:t>
            </w:r>
          </w:p>
          <w:p w:rsidR="02B8FA1C" w:rsidP="02B8FA1C" w:rsidRDefault="02B8FA1C" w14:paraId="1290D06D" w14:textId="65975A15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Finalizar cadastro.</w:t>
            </w:r>
          </w:p>
          <w:p w:rsidR="02B8FA1C" w:rsidP="02B8FA1C" w:rsidRDefault="02B8FA1C" w14:paraId="28A4EAFC" w14:textId="09F4F612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Voltar para a tela de login.</w:t>
            </w:r>
          </w:p>
        </w:tc>
      </w:tr>
      <w:tr w:rsidR="02B8FA1C" w:rsidTr="02B8FA1C" w14:paraId="6810AB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A921660" w14:textId="02C9CD6D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36F74538" w14:textId="3769B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Cadastro realizado com sucesso para fazer o login.</w:t>
            </w:r>
          </w:p>
        </w:tc>
      </w:tr>
      <w:tr w:rsidR="02B8FA1C" w:rsidTr="02B8FA1C" w14:paraId="5C4B69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FE67414" w14:textId="1AC327EF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47942FE7" w14:textId="76CEE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RF001</w:t>
            </w:r>
          </w:p>
        </w:tc>
      </w:tr>
    </w:tbl>
    <w:p w:rsidR="142ADC71" w:rsidP="02B8FA1C" w:rsidRDefault="02B8FA1C" w14:paraId="68DACE79" w14:textId="3E9247A6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0BD839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94FB827" w14:textId="4996C09C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30F762DD" w14:textId="0E199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C02</w:t>
            </w:r>
          </w:p>
        </w:tc>
      </w:tr>
      <w:tr w:rsidR="02B8FA1C" w:rsidTr="02B8FA1C" w14:paraId="5CB07E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B107FE8" w14:textId="177A8EF3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37DF34A3" w14:textId="7F31D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Efetuar login no sistema</w:t>
            </w:r>
          </w:p>
        </w:tc>
      </w:tr>
      <w:tr w:rsidR="02B8FA1C" w:rsidTr="02B8FA1C" w14:paraId="011F7F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B308BE6" w14:textId="456C9C0F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41B483F4" w14:textId="7F92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77A14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E0633F8" w14:textId="503AE278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2DA135D9" w14:textId="0096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Já ser registrado no sistema e ter aplicativo instalado no smartphone ou ter navegador de internet.</w:t>
            </w:r>
          </w:p>
        </w:tc>
      </w:tr>
      <w:tr w:rsidR="02B8FA1C" w:rsidTr="02B8FA1C" w14:paraId="56C577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2D710F0" w14:textId="26C4C7A1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6C1F7F3D" w14:textId="582C661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6F2C9FE9" w14:textId="2C60BC05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login do sistema.</w:t>
            </w:r>
          </w:p>
          <w:p w:rsidR="02B8FA1C" w:rsidP="02B8FA1C" w:rsidRDefault="02B8FA1C" w14:paraId="2B2E0D2E" w14:textId="7CCB8FC6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Preencher o formulário de login com.</w:t>
            </w:r>
          </w:p>
          <w:p w:rsidR="02B8FA1C" w:rsidP="02B8FA1C" w:rsidRDefault="02B8FA1C" w14:paraId="1C06DDD4" w14:textId="27AA6A11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E-mail.</w:t>
            </w:r>
          </w:p>
          <w:p w:rsidR="02B8FA1C" w:rsidP="02B8FA1C" w:rsidRDefault="02B8FA1C" w14:paraId="6ABB649E" w14:textId="7A164C97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lastRenderedPageBreak/>
              <w:t>Senha.</w:t>
            </w:r>
          </w:p>
          <w:p w:rsidR="02B8FA1C" w:rsidP="02B8FA1C" w:rsidRDefault="02B8FA1C" w14:paraId="19ECA3DA" w14:textId="32C67A8A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e-mail não cadastrado notificar que conta não existe.</w:t>
            </w:r>
          </w:p>
          <w:p w:rsidR="02B8FA1C" w:rsidP="02B8FA1C" w:rsidRDefault="02B8FA1C" w14:paraId="763746B5" w14:textId="13B2E641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senha incorreta, notificar senha está errada.</w:t>
            </w:r>
          </w:p>
          <w:p w:rsidR="02B8FA1C" w:rsidP="02B8FA1C" w:rsidRDefault="02B8FA1C" w14:paraId="36089C03" w14:textId="69FF3BA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Realizar login.</w:t>
            </w:r>
          </w:p>
          <w:p w:rsidR="02B8FA1C" w:rsidP="02B8FA1C" w:rsidRDefault="02B8FA1C" w14:paraId="20EF4DF2" w14:textId="5F6CC658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tela principal.</w:t>
            </w:r>
          </w:p>
        </w:tc>
      </w:tr>
      <w:tr w:rsidR="02B8FA1C" w:rsidTr="02B8FA1C" w14:paraId="406127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BE6E1B8" w14:textId="2759DDCC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4252" w:type="dxa"/>
          </w:tcPr>
          <w:p w:rsidR="02B8FA1C" w:rsidRDefault="02B8FA1C" w14:paraId="204DEFE9" w14:textId="05999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Login ser realizado com sucesso.</w:t>
            </w:r>
          </w:p>
        </w:tc>
      </w:tr>
      <w:tr w:rsidR="02B8FA1C" w:rsidTr="02B8FA1C" w14:paraId="335610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1BA5E28" w14:textId="1F2927E4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3099C49F" w14:textId="35AEC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RF002</w:t>
            </w:r>
          </w:p>
        </w:tc>
      </w:tr>
    </w:tbl>
    <w:p w:rsidR="142ADC71" w:rsidP="02B8FA1C" w:rsidRDefault="02B8FA1C" w14:paraId="1992EEFE" w14:textId="67D35340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72DBFF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E6E9BFA" w14:textId="514C4E92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6B2A2883" w14:textId="6533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C03</w:t>
            </w:r>
          </w:p>
        </w:tc>
      </w:tr>
      <w:tr w:rsidR="02B8FA1C" w:rsidTr="02B8FA1C" w14:paraId="6A7CCF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94E15EB" w14:textId="452BE22F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68EE3D3C" w14:textId="3AED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Completar cadastro no sistema</w:t>
            </w:r>
          </w:p>
        </w:tc>
      </w:tr>
      <w:tr w:rsidR="02B8FA1C" w:rsidTr="02B8FA1C" w14:paraId="3D80E7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A7CDA15" w14:textId="28BFB05F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5D41D212" w14:textId="4FCAB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32415D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753077F" w14:textId="1262BBEF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48AA0910" w14:textId="28E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Estar logado no sistema.</w:t>
            </w:r>
          </w:p>
        </w:tc>
      </w:tr>
      <w:tr w:rsidR="02B8FA1C" w:rsidTr="02B8FA1C" w14:paraId="1BA209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BA7578E" w14:textId="170096D6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6D02A4AA" w14:textId="42CB1AD7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6EF19510" w14:textId="19E67C1F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Preencher o formulário com:</w:t>
            </w:r>
          </w:p>
          <w:p w:rsidR="02B8FA1C" w:rsidP="02B8FA1C" w:rsidRDefault="02B8FA1C" w14:paraId="4CF92746" w14:textId="47F1BF89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Imagem de perfil.</w:t>
            </w:r>
          </w:p>
          <w:p w:rsidR="02B8FA1C" w:rsidP="02B8FA1C" w:rsidRDefault="02B8FA1C" w14:paraId="39A6E2BC" w14:textId="1400916D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CPF(Obrigatório).</w:t>
            </w:r>
          </w:p>
          <w:p w:rsidR="02B8FA1C" w:rsidP="02B8FA1C" w:rsidRDefault="02B8FA1C" w14:paraId="7512A714" w14:textId="5689BCB6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Telefone de contato,</w:t>
            </w:r>
          </w:p>
          <w:p w:rsidR="02B8FA1C" w:rsidP="02B8FA1C" w:rsidRDefault="02B8FA1C" w14:paraId="6DAA0652" w14:textId="215AFBA2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Telefone WhatsApp</w:t>
            </w:r>
          </w:p>
          <w:p w:rsidR="02B8FA1C" w:rsidP="02B8FA1C" w:rsidRDefault="02B8FA1C" w14:paraId="215014E8" w14:textId="120E93B1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 xml:space="preserve">Telefone </w:t>
            </w:r>
            <w:proofErr w:type="spellStart"/>
            <w:r w:rsidRPr="02B8FA1C">
              <w:rPr>
                <w:rFonts w:eastAsia="Arial"/>
              </w:rPr>
              <w:t>Telegram</w:t>
            </w:r>
            <w:proofErr w:type="spellEnd"/>
          </w:p>
          <w:p w:rsidR="02B8FA1C" w:rsidP="02B8FA1C" w:rsidRDefault="02B8FA1C" w14:paraId="71A92BFD" w14:textId="21D7D1EB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CPF não for valido exibir mensagem de erro.</w:t>
            </w:r>
          </w:p>
          <w:p w:rsidR="02B8FA1C" w:rsidP="02B8FA1C" w:rsidRDefault="02B8FA1C" w14:paraId="66F7B0B8" w14:textId="050FCC2E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Cadastra endereço com:</w:t>
            </w:r>
          </w:p>
          <w:p w:rsidR="02B8FA1C" w:rsidP="02B8FA1C" w:rsidRDefault="02B8FA1C" w14:paraId="126DF3A3" w14:textId="4F875101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Cep.</w:t>
            </w:r>
          </w:p>
          <w:p w:rsidR="02B8FA1C" w:rsidP="02B8FA1C" w:rsidRDefault="02B8FA1C" w14:paraId="369CD44D" w14:textId="2E374FC6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Rua/Avenida.</w:t>
            </w:r>
          </w:p>
          <w:p w:rsidR="02B8FA1C" w:rsidP="02B8FA1C" w:rsidRDefault="02B8FA1C" w14:paraId="2C4AFB1A" w14:textId="12F6E7B6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Estado</w:t>
            </w:r>
          </w:p>
          <w:p w:rsidR="02B8FA1C" w:rsidP="02B8FA1C" w:rsidRDefault="02B8FA1C" w14:paraId="59BB57A9" w14:textId="5AF866B2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Cidade</w:t>
            </w:r>
          </w:p>
          <w:p w:rsidR="02B8FA1C" w:rsidP="02B8FA1C" w:rsidRDefault="02B8FA1C" w14:paraId="1550A4FF" w14:textId="7AD5CC79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Bairro</w:t>
            </w:r>
          </w:p>
          <w:p w:rsidR="02B8FA1C" w:rsidP="02B8FA1C" w:rsidRDefault="02B8FA1C" w14:paraId="505BAEB5" w14:textId="5FFE6EFF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Complemento.</w:t>
            </w:r>
          </w:p>
          <w:p w:rsidR="02B8FA1C" w:rsidP="02B8FA1C" w:rsidRDefault="02B8FA1C" w14:paraId="736649D9" w14:textId="7E18B2B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Após salvar abrir tela de perfil.</w:t>
            </w:r>
          </w:p>
        </w:tc>
      </w:tr>
      <w:tr w:rsidR="02B8FA1C" w:rsidTr="02B8FA1C" w14:paraId="7BF75C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050FF5B" w14:textId="43D3301F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48535627" w14:textId="2977F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Login ser realizado com sucesso.</w:t>
            </w:r>
          </w:p>
        </w:tc>
      </w:tr>
      <w:tr w:rsidR="02B8FA1C" w:rsidTr="02B8FA1C" w14:paraId="378518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677BF27A" w14:textId="22E50C34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135A1B9D" w14:textId="2DAD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RF001</w:t>
            </w:r>
          </w:p>
        </w:tc>
      </w:tr>
    </w:tbl>
    <w:p w:rsidR="142ADC71" w:rsidP="02B8FA1C" w:rsidRDefault="02B8FA1C" w14:paraId="05F513D2" w14:textId="1F3DB4EB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6569B9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2FEACD8" w14:textId="5D7D9CD5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4797B4AF" w14:textId="6C398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C04</w:t>
            </w:r>
          </w:p>
        </w:tc>
      </w:tr>
      <w:tr w:rsidR="02B8FA1C" w:rsidTr="02B8FA1C" w14:paraId="4B630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664C49B" w14:textId="17262DAE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214881F5" w14:textId="5F69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Editar informações de perfil</w:t>
            </w:r>
          </w:p>
        </w:tc>
      </w:tr>
      <w:tr w:rsidR="02B8FA1C" w:rsidTr="02B8FA1C" w14:paraId="659FDE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6064601" w14:textId="228E51DE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441B4FE7" w14:textId="1B14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2FB0AA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61C244D" w14:textId="46DC725E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2112965F" w14:textId="6E8B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Estar logado no sistema.</w:t>
            </w:r>
          </w:p>
        </w:tc>
      </w:tr>
      <w:tr w:rsidR="02B8FA1C" w:rsidTr="02B8FA1C" w14:paraId="4904C0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0B640B0" w14:textId="70A1D8AF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0E860389" w14:textId="6FBE44A9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5CBDBCEE" w14:textId="0AC52CB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do seu perfil no sistema.</w:t>
            </w:r>
          </w:p>
          <w:p w:rsidR="02B8FA1C" w:rsidP="02B8FA1C" w:rsidRDefault="02B8FA1C" w14:paraId="689C49D7" w14:textId="537EC7AA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 perfil.</w:t>
            </w:r>
          </w:p>
          <w:p w:rsidR="02B8FA1C" w:rsidP="02B8FA1C" w:rsidRDefault="02B8FA1C" w14:paraId="5E9B4988" w14:textId="7ADFD12E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lastRenderedPageBreak/>
              <w:t>Nessa tela habilitara a edição dos campos:</w:t>
            </w:r>
          </w:p>
          <w:p w:rsidR="02B8FA1C" w:rsidP="02B8FA1C" w:rsidRDefault="02B8FA1C" w14:paraId="2622417A" w14:textId="20FA8EFF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E-mail.</w:t>
            </w:r>
          </w:p>
          <w:p w:rsidR="02B8FA1C" w:rsidP="02B8FA1C" w:rsidRDefault="02B8FA1C" w14:paraId="0DB5BF0B" w14:textId="5C75F02D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Senha.</w:t>
            </w:r>
          </w:p>
          <w:p w:rsidR="02B8FA1C" w:rsidP="02B8FA1C" w:rsidRDefault="02B8FA1C" w14:paraId="41FC9DF3" w14:textId="078CB63C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Nome.</w:t>
            </w:r>
          </w:p>
          <w:p w:rsidR="02B8FA1C" w:rsidP="02B8FA1C" w:rsidRDefault="02B8FA1C" w14:paraId="0A6766B6" w14:textId="2B318610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Sobrenome.</w:t>
            </w:r>
          </w:p>
          <w:p w:rsidR="02B8FA1C" w:rsidP="02B8FA1C" w:rsidRDefault="02B8FA1C" w14:paraId="353DCAB6" w14:textId="0FDFCDFA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Imagem de perfil.</w:t>
            </w:r>
          </w:p>
          <w:p w:rsidR="02B8FA1C" w:rsidP="02B8FA1C" w:rsidRDefault="02B8FA1C" w14:paraId="226C977D" w14:textId="083F7D59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Telefone de contato,</w:t>
            </w:r>
          </w:p>
          <w:p w:rsidR="02B8FA1C" w:rsidP="02B8FA1C" w:rsidRDefault="02B8FA1C" w14:paraId="371002BD" w14:textId="42A19FAE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Telefone WhatsApp</w:t>
            </w:r>
          </w:p>
          <w:p w:rsidR="02B8FA1C" w:rsidP="02B8FA1C" w:rsidRDefault="02B8FA1C" w14:paraId="55BEDF49" w14:textId="7A379531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 xml:space="preserve">Telefone </w:t>
            </w:r>
            <w:proofErr w:type="spellStart"/>
            <w:r w:rsidRPr="02B8FA1C">
              <w:rPr>
                <w:rFonts w:eastAsia="Arial"/>
              </w:rPr>
              <w:t>Telegram</w:t>
            </w:r>
            <w:proofErr w:type="spellEnd"/>
            <w:r w:rsidRPr="02B8FA1C">
              <w:rPr>
                <w:rFonts w:eastAsia="Arial"/>
              </w:rPr>
              <w:t>.</w:t>
            </w:r>
          </w:p>
          <w:p w:rsidR="02B8FA1C" w:rsidP="02B8FA1C" w:rsidRDefault="02B8FA1C" w14:paraId="6CDD4B04" w14:textId="74E29ACF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e-mail já estiver em uso(cadastrado) notificar o erro.</w:t>
            </w:r>
          </w:p>
          <w:p w:rsidR="02B8FA1C" w:rsidP="02B8FA1C" w:rsidRDefault="02B8FA1C" w14:paraId="3BC6D5A4" w14:textId="7CEFE2F3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senha não atender aos requisitos contidos no C01 exibir notificação do erro.</w:t>
            </w:r>
          </w:p>
          <w:p w:rsidR="02B8FA1C" w:rsidP="02B8FA1C" w:rsidRDefault="02B8FA1C" w14:paraId="29C2EACC" w14:textId="0281EEE2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 nome e sobrenome conter números exibir erro.</w:t>
            </w:r>
          </w:p>
          <w:p w:rsidR="02B8FA1C" w:rsidP="02B8FA1C" w:rsidRDefault="02B8FA1C" w14:paraId="4C9E7F9E" w14:textId="77FB22E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Não deve permitir edição do CPF.</w:t>
            </w:r>
          </w:p>
          <w:p w:rsidR="02B8FA1C" w:rsidP="02B8FA1C" w:rsidRDefault="02B8FA1C" w14:paraId="33575D80" w14:textId="54DEA897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Voltar para tela de perfil automaticamente após salvar alteração.</w:t>
            </w:r>
          </w:p>
        </w:tc>
      </w:tr>
      <w:tr w:rsidR="02B8FA1C" w:rsidTr="02B8FA1C" w14:paraId="254EB7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28EA556" w14:textId="61EAA050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4252" w:type="dxa"/>
          </w:tcPr>
          <w:p w:rsidR="02B8FA1C" w:rsidRDefault="02B8FA1C" w14:paraId="76D32E8B" w14:textId="57301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Salvar edição com sucesso.</w:t>
            </w:r>
          </w:p>
        </w:tc>
      </w:tr>
      <w:tr w:rsidR="02B8FA1C" w:rsidTr="02B8FA1C" w14:paraId="10FFB8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4327A0F" w14:textId="14B73619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08DE1534" w14:textId="1B52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RF003</w:t>
            </w:r>
          </w:p>
        </w:tc>
      </w:tr>
    </w:tbl>
    <w:p w:rsidR="142ADC71" w:rsidP="02B8FA1C" w:rsidRDefault="02B8FA1C" w14:paraId="7D8FDDB2" w14:textId="4EA7FB72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22308A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EF353C1" w14:textId="64378F7B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61B84AAC" w14:textId="21D04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C05</w:t>
            </w:r>
          </w:p>
        </w:tc>
      </w:tr>
      <w:tr w:rsidR="02B8FA1C" w:rsidTr="02B8FA1C" w14:paraId="1C0B3A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D87464F" w14:textId="6FB637BD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0B750092" w14:textId="29CC9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Editar endereço salvo</w:t>
            </w:r>
          </w:p>
        </w:tc>
      </w:tr>
      <w:tr w:rsidR="02B8FA1C" w:rsidTr="02B8FA1C" w14:paraId="2F3AEB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E0CA895" w14:textId="1AF82AAB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3EDD7E0A" w14:textId="0074A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7B18C7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90B9DAD" w14:textId="2138F5CD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5EB9FEA9" w14:textId="3CBA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Estar logado no sistema e possuir um endereço já salvo.</w:t>
            </w:r>
          </w:p>
        </w:tc>
      </w:tr>
      <w:tr w:rsidR="02B8FA1C" w:rsidTr="02B8FA1C" w14:paraId="396D7C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FC3B59A" w14:textId="7FEEA7F9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5BCD85FC" w14:textId="02BC0BC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601B4EFF" w14:textId="2DA3EF06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do seu perfil no sistema.</w:t>
            </w:r>
          </w:p>
          <w:p w:rsidR="02B8FA1C" w:rsidP="02B8FA1C" w:rsidRDefault="02B8FA1C" w14:paraId="04FD17EB" w14:textId="2AFF0FCA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 endereço.</w:t>
            </w:r>
          </w:p>
          <w:p w:rsidR="02B8FA1C" w:rsidP="02B8FA1C" w:rsidRDefault="02B8FA1C" w14:paraId="0D59EC81" w14:textId="431D4E17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Nessa tela habilitara a edição dos campos:</w:t>
            </w:r>
          </w:p>
          <w:p w:rsidR="02B8FA1C" w:rsidP="02B8FA1C" w:rsidRDefault="02B8FA1C" w14:paraId="19525698" w14:textId="18E91233">
            <w:pPr>
              <w:pStyle w:val="Pargrafoda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Cep.</w:t>
            </w:r>
          </w:p>
          <w:p w:rsidR="02B8FA1C" w:rsidP="02B8FA1C" w:rsidRDefault="02B8FA1C" w14:paraId="2836A38A" w14:textId="2B1D1F13">
            <w:pPr>
              <w:pStyle w:val="Pargrafoda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Rua/Avenida.</w:t>
            </w:r>
          </w:p>
          <w:p w:rsidR="02B8FA1C" w:rsidP="02B8FA1C" w:rsidRDefault="02B8FA1C" w14:paraId="3D4A3BA5" w14:textId="1BBCA0AA">
            <w:pPr>
              <w:pStyle w:val="Pargrafoda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Estado</w:t>
            </w:r>
          </w:p>
          <w:p w:rsidR="02B8FA1C" w:rsidP="02B8FA1C" w:rsidRDefault="02B8FA1C" w14:paraId="5A3F1C92" w14:textId="70319BC3">
            <w:pPr>
              <w:pStyle w:val="Pargrafoda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Cidade</w:t>
            </w:r>
          </w:p>
          <w:p w:rsidR="02B8FA1C" w:rsidP="02B8FA1C" w:rsidRDefault="02B8FA1C" w14:paraId="7DA2B8E4" w14:textId="4CC86045">
            <w:pPr>
              <w:pStyle w:val="Pargrafoda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Bairro</w:t>
            </w:r>
          </w:p>
          <w:p w:rsidR="02B8FA1C" w:rsidP="02B8FA1C" w:rsidRDefault="02B8FA1C" w14:paraId="283B6BA6" w14:textId="5B586237">
            <w:pPr>
              <w:pStyle w:val="Pargrafoda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Complemento.</w:t>
            </w:r>
          </w:p>
          <w:p w:rsidR="02B8FA1C" w:rsidP="02B8FA1C" w:rsidRDefault="02B8FA1C" w14:paraId="18C46D95" w14:textId="61658771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Voltar para tela de perfil automaticamente.</w:t>
            </w:r>
          </w:p>
        </w:tc>
      </w:tr>
      <w:tr w:rsidR="02B8FA1C" w:rsidTr="02B8FA1C" w14:paraId="77DA79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676DCB8" w14:textId="42F4FCC3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34616A7B" w14:textId="2DB2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Salvar edição com sucesso.</w:t>
            </w:r>
          </w:p>
        </w:tc>
      </w:tr>
      <w:tr w:rsidR="02B8FA1C" w:rsidTr="02B8FA1C" w14:paraId="51ADC1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95833FA" w14:textId="0EB16620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38101633" w14:textId="54D27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RF003</w:t>
            </w:r>
          </w:p>
        </w:tc>
      </w:tr>
    </w:tbl>
    <w:p w:rsidR="142ADC71" w:rsidP="02B8FA1C" w:rsidRDefault="02B8FA1C" w14:paraId="39034D5E" w14:textId="0FD85211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4552DC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AD4CE94" w14:textId="1A7F0626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15066C1C" w14:textId="33164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C06</w:t>
            </w:r>
          </w:p>
        </w:tc>
      </w:tr>
      <w:tr w:rsidR="02B8FA1C" w:rsidTr="02B8FA1C" w14:paraId="3CDA3A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24B19B3" w14:textId="7AC43734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lastRenderedPageBreak/>
              <w:t>Descrição</w:t>
            </w:r>
          </w:p>
        </w:tc>
        <w:tc>
          <w:tcPr>
            <w:tcW w:w="4252" w:type="dxa"/>
          </w:tcPr>
          <w:p w:rsidR="02B8FA1C" w:rsidRDefault="02B8FA1C" w14:paraId="635D7DF7" w14:textId="3AE4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Excluir endereço salvo</w:t>
            </w:r>
          </w:p>
        </w:tc>
      </w:tr>
      <w:tr w:rsidR="02B8FA1C" w:rsidTr="02B8FA1C" w14:paraId="73EA2A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A63DE88" w14:textId="5BF09B0E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4DD04691" w14:textId="2894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629079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F91FA1C" w14:textId="512F63BE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56C31289" w14:textId="7898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Estar logado no sistema e possuir um endereço já salvo.</w:t>
            </w:r>
          </w:p>
        </w:tc>
      </w:tr>
      <w:tr w:rsidR="02B8FA1C" w:rsidTr="02B8FA1C" w14:paraId="496D72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B8E19F3" w14:textId="1E94DF3D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2BA589E2" w14:textId="46B68D45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4E2CAE30" w14:textId="409885C2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do seu perfil no sistema.</w:t>
            </w:r>
          </w:p>
          <w:p w:rsidR="02B8FA1C" w:rsidP="02B8FA1C" w:rsidRDefault="02B8FA1C" w14:paraId="6A0847DA" w14:textId="2E9C30C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 endereço.</w:t>
            </w:r>
          </w:p>
          <w:p w:rsidR="02B8FA1C" w:rsidP="02B8FA1C" w:rsidRDefault="02B8FA1C" w14:paraId="6FC277AC" w14:textId="491C4704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Nessa tela habilitara a edição dos campos:</w:t>
            </w:r>
          </w:p>
          <w:p w:rsidR="02B8FA1C" w:rsidP="02B8FA1C" w:rsidRDefault="02B8FA1C" w14:paraId="67EFF896" w14:textId="23DC2C55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Excluir endereço.</w:t>
            </w:r>
          </w:p>
          <w:p w:rsidR="02B8FA1C" w:rsidP="02B8FA1C" w:rsidRDefault="02B8FA1C" w14:paraId="5C327FF2" w14:textId="4131540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Confirmar decisão.</w:t>
            </w:r>
          </w:p>
          <w:p w:rsidR="02B8FA1C" w:rsidP="02B8FA1C" w:rsidRDefault="02B8FA1C" w14:paraId="6B200570" w14:textId="273D63FE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Voltar para tela de perfil automaticamente.</w:t>
            </w:r>
          </w:p>
        </w:tc>
      </w:tr>
      <w:tr w:rsidR="02B8FA1C" w:rsidTr="02B8FA1C" w14:paraId="7E3272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FB7965E" w14:textId="44774C30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102BF930" w14:textId="0136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Realizar exclusão com sucesso.</w:t>
            </w:r>
          </w:p>
        </w:tc>
      </w:tr>
      <w:tr w:rsidR="02B8FA1C" w:rsidTr="02B8FA1C" w14:paraId="798BC1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4118009" w14:textId="27237979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0E22A609" w14:textId="37F9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RF003</w:t>
            </w:r>
          </w:p>
        </w:tc>
      </w:tr>
    </w:tbl>
    <w:p w:rsidR="142ADC71" w:rsidP="02B8FA1C" w:rsidRDefault="02B8FA1C" w14:paraId="3D719EAB" w14:textId="532293B6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7DE44C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C5A6DEE" w14:textId="2B0A9AAB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500E0853" w14:textId="199EE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C07</w:t>
            </w:r>
          </w:p>
        </w:tc>
      </w:tr>
      <w:tr w:rsidR="02B8FA1C" w:rsidTr="02B8FA1C" w14:paraId="64B72B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755B29C" w14:textId="7D77EB32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45265DF0" w14:textId="2A7D7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Excluir conta do sistema.</w:t>
            </w:r>
          </w:p>
        </w:tc>
      </w:tr>
      <w:tr w:rsidR="02B8FA1C" w:rsidTr="02B8FA1C" w14:paraId="15C501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2236355" w14:textId="67615F21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5F9997C7" w14:textId="5C7E6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31B714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3E38716" w14:textId="121DE5AD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687A15A7" w14:textId="432C9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Estar logado no sistema.</w:t>
            </w:r>
          </w:p>
        </w:tc>
      </w:tr>
      <w:tr w:rsidR="02B8FA1C" w:rsidTr="02B8FA1C" w14:paraId="357E5E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992B129" w14:textId="7B741218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4EAE8855" w14:textId="2F3114E2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066F35FE" w14:textId="24AAC00F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do seu perfil no sistema.</w:t>
            </w:r>
          </w:p>
          <w:p w:rsidR="02B8FA1C" w:rsidP="02B8FA1C" w:rsidRDefault="02B8FA1C" w14:paraId="2DEC12A7" w14:textId="358F1709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 perfil.</w:t>
            </w:r>
          </w:p>
          <w:p w:rsidR="02B8FA1C" w:rsidP="02B8FA1C" w:rsidRDefault="02B8FA1C" w14:paraId="7D2085B5" w14:textId="0B26D41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excluir conta.</w:t>
            </w:r>
          </w:p>
          <w:p w:rsidR="02B8FA1C" w:rsidP="02B8FA1C" w:rsidRDefault="02B8FA1C" w14:paraId="6E1119BB" w14:textId="3851AA6D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Confirmar decisão.</w:t>
            </w:r>
          </w:p>
          <w:p w:rsidR="02B8FA1C" w:rsidP="02B8FA1C" w:rsidRDefault="02B8FA1C" w14:paraId="48761E20" w14:textId="6841DB4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Sair para a tela de login automaticamente.</w:t>
            </w:r>
          </w:p>
        </w:tc>
      </w:tr>
      <w:tr w:rsidR="02B8FA1C" w:rsidTr="02B8FA1C" w14:paraId="4A01EA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D9D9536" w14:textId="3EB0040A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187DA901" w14:textId="5CB2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Excluir cadastro do sistema com sucesso.</w:t>
            </w:r>
          </w:p>
        </w:tc>
      </w:tr>
      <w:tr w:rsidR="02B8FA1C" w:rsidTr="02B8FA1C" w14:paraId="71D37B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D15886D" w14:textId="21371AA0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5A5820BB" w14:textId="068E6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RF003</w:t>
            </w:r>
          </w:p>
        </w:tc>
      </w:tr>
    </w:tbl>
    <w:p w:rsidR="142ADC71" w:rsidP="02B8FA1C" w:rsidRDefault="02B8FA1C" w14:paraId="6ADDA9C0" w14:textId="4EEEA2C9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5D7AE5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D6A8DA9" w14:textId="33B9C076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594E304C" w14:textId="07EEE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C08</w:t>
            </w:r>
          </w:p>
        </w:tc>
      </w:tr>
      <w:tr w:rsidR="02B8FA1C" w:rsidTr="02B8FA1C" w14:paraId="6A911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D255CAB" w14:textId="58A23B7A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184BF850" w14:textId="4CEFB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Cadastrar pets</w:t>
            </w:r>
          </w:p>
        </w:tc>
      </w:tr>
      <w:tr w:rsidR="02B8FA1C" w:rsidTr="02B8FA1C" w14:paraId="779718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0B211EB" w14:textId="3B5D4058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4F81818A" w14:textId="44E73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6BC68E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CF34111" w14:textId="5009DEED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28C172DB" w14:textId="40398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 xml:space="preserve">Estar logado no sistema e ter completado o cadastro como diz o caso C03. </w:t>
            </w:r>
          </w:p>
        </w:tc>
      </w:tr>
      <w:tr w:rsidR="02B8FA1C" w:rsidTr="02B8FA1C" w14:paraId="3A9BF7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1EE0BD8" w14:textId="35050735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6C4323BC" w14:textId="2B4740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0F09CBE5" w14:textId="26482C69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meus pets.</w:t>
            </w:r>
          </w:p>
          <w:p w:rsidR="02B8FA1C" w:rsidP="02B8FA1C" w:rsidRDefault="02B8FA1C" w14:paraId="54201CC2" w14:textId="73F092B4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Preencher o formulário com:</w:t>
            </w:r>
          </w:p>
          <w:p w:rsidR="02B8FA1C" w:rsidP="02B8FA1C" w:rsidRDefault="02B8FA1C" w14:paraId="3CF1B921" w14:textId="78EDDAC1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Imagem(s).</w:t>
            </w:r>
          </w:p>
          <w:p w:rsidR="02B8FA1C" w:rsidP="02B8FA1C" w:rsidRDefault="02B8FA1C" w14:paraId="0384818B" w14:textId="081B7204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Nome.</w:t>
            </w:r>
          </w:p>
          <w:p w:rsidR="02B8FA1C" w:rsidP="02B8FA1C" w:rsidRDefault="02B8FA1C" w14:paraId="4AF6720C" w14:textId="079F0902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Sexo.</w:t>
            </w:r>
          </w:p>
          <w:p w:rsidR="02B8FA1C" w:rsidP="02B8FA1C" w:rsidRDefault="02B8FA1C" w14:paraId="3009FE40" w14:textId="74BFBA97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lastRenderedPageBreak/>
              <w:t>Cores.</w:t>
            </w:r>
          </w:p>
          <w:p w:rsidR="02B8FA1C" w:rsidP="02B8FA1C" w:rsidRDefault="02B8FA1C" w14:paraId="0A7BF89D" w14:textId="183BE52C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Número da coleira.</w:t>
            </w:r>
          </w:p>
          <w:p w:rsidR="02B8FA1C" w:rsidP="02B8FA1C" w:rsidRDefault="02B8FA1C" w14:paraId="5B1191C9" w14:textId="311357A9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Descrição.</w:t>
            </w:r>
          </w:p>
          <w:p w:rsidR="02B8FA1C" w:rsidP="02B8FA1C" w:rsidRDefault="02B8FA1C" w14:paraId="704D7A2A" w14:textId="478974FD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Raça</w:t>
            </w:r>
          </w:p>
          <w:p w:rsidRPr="0093257B" w:rsidR="02B8FA1C" w:rsidP="02B8FA1C" w:rsidRDefault="02B8FA1C" w14:paraId="2B9A9195" w14:textId="578C8530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0093257B">
              <w:rPr>
                <w:rFonts w:eastAsia="Arial"/>
                <w:color w:val="000000" w:themeColor="text1"/>
              </w:rPr>
              <w:t>Tipo.</w:t>
            </w:r>
          </w:p>
          <w:p w:rsidR="02B8FA1C" w:rsidP="02B8FA1C" w:rsidRDefault="02B8FA1C" w14:paraId="644DCD32" w14:textId="465DB0CF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Status (Animal de estimação, Adoção ou Perdido).</w:t>
            </w:r>
          </w:p>
          <w:p w:rsidR="02B8FA1C" w:rsidP="02B8FA1C" w:rsidRDefault="02B8FA1C" w14:paraId="5B8308AA" w14:textId="7F9C4796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Após salvar voltar para tela de meus pets automaticamente.</w:t>
            </w:r>
          </w:p>
        </w:tc>
      </w:tr>
      <w:tr w:rsidR="02B8FA1C" w:rsidTr="02B8FA1C" w14:paraId="1BDED8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68D1527F" w14:textId="3FD19DEF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4252" w:type="dxa"/>
          </w:tcPr>
          <w:p w:rsidR="02B8FA1C" w:rsidRDefault="02B8FA1C" w14:paraId="2A27E1C5" w14:textId="2E8F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Salvar edição com sucesso.</w:t>
            </w:r>
          </w:p>
        </w:tc>
      </w:tr>
      <w:tr w:rsidR="02B8FA1C" w:rsidTr="02B8FA1C" w14:paraId="448B66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7246226" w14:textId="6414C209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30511844" w14:textId="566D3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RF004</w:t>
            </w:r>
          </w:p>
        </w:tc>
      </w:tr>
    </w:tbl>
    <w:p w:rsidR="142ADC71" w:rsidP="02B8FA1C" w:rsidRDefault="02B8FA1C" w14:paraId="63CBFDE8" w14:textId="66D2D819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Falta Tipo na tabela do banco de na classe </w:t>
      </w:r>
      <w:proofErr w:type="spellStart"/>
      <w:r w:rsidRPr="02B8FA1C">
        <w:rPr>
          <w:rFonts w:ascii="Calibri" w:hAnsi="Calibri" w:eastAsia="Calibri" w:cs="Calibri"/>
          <w:sz w:val="22"/>
          <w:szCs w:val="22"/>
        </w:rPr>
        <w:t>bean</w:t>
      </w:r>
      <w:proofErr w:type="spellEnd"/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084832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CA0DD0D" w14:textId="5BE243AF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24B2B1BE" w14:textId="28C2D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C09</w:t>
            </w:r>
          </w:p>
        </w:tc>
      </w:tr>
      <w:tr w:rsidR="02B8FA1C" w:rsidTr="02B8FA1C" w14:paraId="14FA61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6AB250EA" w14:textId="0F4FBED7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35E3D58C" w14:textId="42C39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Editar cadastro do Pet</w:t>
            </w:r>
          </w:p>
        </w:tc>
      </w:tr>
      <w:tr w:rsidR="02B8FA1C" w:rsidTr="02B8FA1C" w14:paraId="3CBE50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7AF4090" w14:textId="51F810DD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27C97954" w14:textId="11D89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6802D5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6E4CCF7" w14:textId="150DEA4C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6B778A6F" w14:textId="1D340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 xml:space="preserve">Estar logado no sistema e ter completado o cadastro como diz o caso C03 e possuir um pet cadastrado. </w:t>
            </w:r>
          </w:p>
        </w:tc>
      </w:tr>
      <w:tr w:rsidR="02B8FA1C" w:rsidTr="02B8FA1C" w14:paraId="2528B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3D15737" w14:textId="01B95EA8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59F499D1" w14:textId="0DCA248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4421F0A5" w14:textId="01F5CE70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meus pets.</w:t>
            </w:r>
          </w:p>
          <w:p w:rsidR="02B8FA1C" w:rsidP="02B8FA1C" w:rsidRDefault="02B8FA1C" w14:paraId="4D4633D8" w14:textId="5E30A06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Selecionar um pet da lista</w:t>
            </w:r>
          </w:p>
          <w:p w:rsidR="02B8FA1C" w:rsidP="02B8FA1C" w:rsidRDefault="02B8FA1C" w14:paraId="6E74CA92" w14:textId="30AD72B4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editar.</w:t>
            </w:r>
          </w:p>
          <w:p w:rsidR="02B8FA1C" w:rsidP="02B8FA1C" w:rsidRDefault="02B8FA1C" w14:paraId="3C1C42C3" w14:textId="174D9FE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Habilitar edição do formulário com:</w:t>
            </w:r>
          </w:p>
          <w:p w:rsidR="02B8FA1C" w:rsidP="02B8FA1C" w:rsidRDefault="02B8FA1C" w14:paraId="527A821A" w14:textId="3B88A0C7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Imagem(s).</w:t>
            </w:r>
          </w:p>
          <w:p w:rsidR="02B8FA1C" w:rsidP="02B8FA1C" w:rsidRDefault="02B8FA1C" w14:paraId="46EAFF92" w14:textId="4F36B7E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Nome.</w:t>
            </w:r>
          </w:p>
          <w:p w:rsidR="02B8FA1C" w:rsidP="02B8FA1C" w:rsidRDefault="02B8FA1C" w14:paraId="5CAAD609" w14:textId="40CC5E47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Sexo.</w:t>
            </w:r>
          </w:p>
          <w:p w:rsidR="02B8FA1C" w:rsidP="02B8FA1C" w:rsidRDefault="02B8FA1C" w14:paraId="5BCAA5B3" w14:textId="028EB46D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Cores.</w:t>
            </w:r>
          </w:p>
          <w:p w:rsidR="02B8FA1C" w:rsidP="02B8FA1C" w:rsidRDefault="02B8FA1C" w14:paraId="13651CE7" w14:textId="3543CC8C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Número da coleira.</w:t>
            </w:r>
          </w:p>
          <w:p w:rsidR="02B8FA1C" w:rsidP="02B8FA1C" w:rsidRDefault="02B8FA1C" w14:paraId="48C68D19" w14:textId="362A84D3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Descrição.</w:t>
            </w:r>
          </w:p>
          <w:p w:rsidR="02B8FA1C" w:rsidP="02B8FA1C" w:rsidRDefault="02B8FA1C" w14:paraId="72065331" w14:textId="55B385F0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Raça</w:t>
            </w:r>
          </w:p>
          <w:p w:rsidRPr="0093257B" w:rsidR="02B8FA1C" w:rsidP="02B8FA1C" w:rsidRDefault="02B8FA1C" w14:paraId="66679F6E" w14:textId="0F8BC2D2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0093257B">
              <w:rPr>
                <w:rFonts w:eastAsia="Arial"/>
                <w:color w:val="000000" w:themeColor="text1"/>
              </w:rPr>
              <w:t>Tipo.</w:t>
            </w:r>
          </w:p>
          <w:p w:rsidR="02B8FA1C" w:rsidP="02B8FA1C" w:rsidRDefault="02B8FA1C" w14:paraId="7CECB17F" w14:textId="76F3D944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Status (Animal de estimação, Adoção ou Perdido).</w:t>
            </w:r>
          </w:p>
          <w:p w:rsidR="02B8FA1C" w:rsidP="02B8FA1C" w:rsidRDefault="02B8FA1C" w14:paraId="329A2E74" w14:textId="7F265AF7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Após salvar voltar para tela de meus pets automaticamente.</w:t>
            </w:r>
          </w:p>
        </w:tc>
      </w:tr>
      <w:tr w:rsidR="02B8FA1C" w:rsidTr="02B8FA1C" w14:paraId="1557F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97EBD06" w14:textId="1707FD29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1DC2EA65" w14:textId="6BA53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Salvar edição com sucesso.</w:t>
            </w:r>
          </w:p>
        </w:tc>
      </w:tr>
      <w:tr w:rsidR="02B8FA1C" w:rsidTr="02B8FA1C" w14:paraId="432D0A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E80B778" w14:textId="5438C591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5A88D8E2" w14:textId="4A81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RF005</w:t>
            </w:r>
          </w:p>
        </w:tc>
      </w:tr>
    </w:tbl>
    <w:p w:rsidR="142ADC71" w:rsidP="02B8FA1C" w:rsidRDefault="02B8FA1C" w14:paraId="6F4BF06D" w14:textId="6EDE811E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3D7A9A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D34D6BD" w14:textId="5DE41F23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0B432B3E" w14:textId="58B29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C10</w:t>
            </w:r>
          </w:p>
        </w:tc>
      </w:tr>
      <w:tr w:rsidR="02B8FA1C" w:rsidTr="02B8FA1C" w14:paraId="3DA5D2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1B891CD" w14:textId="70244560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29A33852" w14:textId="044B6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Excluir cadastro do Pet</w:t>
            </w:r>
          </w:p>
        </w:tc>
      </w:tr>
      <w:tr w:rsidR="02B8FA1C" w:rsidTr="02B8FA1C" w14:paraId="746041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C4178CA" w14:textId="26A5D181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3E714CB8" w14:textId="4866E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63DCF3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BB3BBC2" w14:textId="53FC26B8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3F8AA8D9" w14:textId="6109B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 xml:space="preserve">Estar logado no sistema e ter completado o cadastro como diz </w:t>
            </w:r>
            <w:r w:rsidRPr="02B8FA1C">
              <w:rPr>
                <w:rFonts w:eastAsia="Arial"/>
                <w:color w:val="000000" w:themeColor="text1"/>
              </w:rPr>
              <w:lastRenderedPageBreak/>
              <w:t xml:space="preserve">o caso C03 e possuir um pet cadastrado. </w:t>
            </w:r>
          </w:p>
        </w:tc>
      </w:tr>
      <w:tr w:rsidR="02B8FA1C" w:rsidTr="02B8FA1C" w14:paraId="2E7BCF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16FA9CE" w14:textId="16FEB959">
            <w:pPr>
              <w:jc w:val="center"/>
            </w:pPr>
            <w:r w:rsidRPr="02B8FA1C">
              <w:rPr>
                <w:rFonts w:eastAsia="Arial"/>
              </w:rPr>
              <w:lastRenderedPageBreak/>
              <w:t>Fluxo</w:t>
            </w:r>
          </w:p>
        </w:tc>
        <w:tc>
          <w:tcPr>
            <w:tcW w:w="4252" w:type="dxa"/>
          </w:tcPr>
          <w:p w:rsidR="02B8FA1C" w:rsidP="02B8FA1C" w:rsidRDefault="02B8FA1C" w14:paraId="710CA060" w14:textId="0714FB07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4C61BDC5" w14:textId="4265FDB3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meus pets.</w:t>
            </w:r>
          </w:p>
          <w:p w:rsidR="02B8FA1C" w:rsidP="02B8FA1C" w:rsidRDefault="02B8FA1C" w14:paraId="4346350F" w14:textId="775C2016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Selecionar um pet da lista</w:t>
            </w:r>
          </w:p>
          <w:p w:rsidR="02B8FA1C" w:rsidP="02B8FA1C" w:rsidRDefault="02B8FA1C" w14:paraId="68F477B4" w14:textId="21696D55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Excluir.</w:t>
            </w:r>
          </w:p>
          <w:p w:rsidR="02B8FA1C" w:rsidP="02B8FA1C" w:rsidRDefault="02B8FA1C" w14:paraId="0F256B77" w14:textId="3D674EE0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Confirmar decisão.</w:t>
            </w:r>
          </w:p>
          <w:p w:rsidR="02B8FA1C" w:rsidP="02B8FA1C" w:rsidRDefault="02B8FA1C" w14:paraId="3C6EFFD7" w14:textId="6749D0B0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Após salvar voltar para tela de meus pets automaticamente.</w:t>
            </w:r>
          </w:p>
        </w:tc>
      </w:tr>
      <w:tr w:rsidR="02B8FA1C" w:rsidTr="02B8FA1C" w14:paraId="0A5F0A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39BEB06" w14:textId="0FD43078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65CA1EC4" w14:textId="7DE68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Realizar exclusão com sucesso.</w:t>
            </w:r>
          </w:p>
        </w:tc>
      </w:tr>
      <w:tr w:rsidR="02B8FA1C" w:rsidTr="02B8FA1C" w14:paraId="79C590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CDF1073" w14:textId="10956E17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79A82A1A" w14:textId="0227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RF005</w:t>
            </w:r>
          </w:p>
        </w:tc>
      </w:tr>
    </w:tbl>
    <w:p w:rsidR="142ADC71" w:rsidP="02B8FA1C" w:rsidRDefault="02B8FA1C" w14:paraId="26CB665B" w14:textId="6FE96F2D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115FBB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542ED0D" w14:textId="564F8DE4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75C95333" w14:textId="2BA1C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C11</w:t>
            </w:r>
          </w:p>
        </w:tc>
      </w:tr>
      <w:tr w:rsidR="02B8FA1C" w:rsidTr="02B8FA1C" w14:paraId="28067C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C06552F" w14:textId="33AAC40C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519241AF" w14:textId="3106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Colocar pet para adoção</w:t>
            </w:r>
          </w:p>
        </w:tc>
      </w:tr>
      <w:tr w:rsidR="02B8FA1C" w:rsidTr="02B8FA1C" w14:paraId="130B14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D11D5B3" w14:textId="28A68202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6F1D9610" w14:textId="1D82A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2C0E0A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2C1F2AE" w14:textId="738E3A41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5CE95A77" w14:textId="4376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 xml:space="preserve">Estar logado no sistema e ter completado o cadastro como diz o caso C03 e possuir um pet cadastrado com status diferente de adoção. </w:t>
            </w:r>
          </w:p>
        </w:tc>
      </w:tr>
      <w:tr w:rsidR="02B8FA1C" w:rsidTr="02B8FA1C" w14:paraId="1FCF65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A50B9B0" w14:textId="7FDA3F8C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30AA46EC" w14:textId="62FA4560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7D42ED22" w14:textId="6C9BA78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meus pets.</w:t>
            </w:r>
          </w:p>
          <w:p w:rsidR="02B8FA1C" w:rsidP="02B8FA1C" w:rsidRDefault="02B8FA1C" w14:paraId="65E931DA" w14:textId="15EC5841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Selecionar um pet da lista</w:t>
            </w:r>
          </w:p>
          <w:p w:rsidR="02B8FA1C" w:rsidP="02B8FA1C" w:rsidRDefault="02B8FA1C" w14:paraId="472CB909" w14:textId="0E10F766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editar.</w:t>
            </w:r>
          </w:p>
          <w:p w:rsidR="02B8FA1C" w:rsidP="02B8FA1C" w:rsidRDefault="02B8FA1C" w14:paraId="2AEC41BB" w14:textId="48C5C20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Mudar o Status atual para Adoção.</w:t>
            </w:r>
          </w:p>
          <w:p w:rsidR="02B8FA1C" w:rsidP="02B8FA1C" w:rsidRDefault="02B8FA1C" w14:paraId="66B48E6C" w14:textId="61030D0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Após salvar voltar para tela de meus pets automaticamente.</w:t>
            </w:r>
          </w:p>
        </w:tc>
      </w:tr>
      <w:tr w:rsidR="02B8FA1C" w:rsidTr="02B8FA1C" w14:paraId="15B5AD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21DEEA3" w14:textId="57755973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09A2A498" w14:textId="4E3C5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Salvar edição com sucesso.</w:t>
            </w:r>
          </w:p>
        </w:tc>
      </w:tr>
      <w:tr w:rsidR="02B8FA1C" w:rsidTr="02B8FA1C" w14:paraId="0C5B72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34C068B" w14:textId="33675631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3162D916" w14:textId="52163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RF006</w:t>
            </w:r>
          </w:p>
        </w:tc>
      </w:tr>
    </w:tbl>
    <w:p w:rsidR="142ADC71" w:rsidP="02B8FA1C" w:rsidRDefault="02B8FA1C" w14:paraId="245709BE" w14:textId="56B74509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016BCF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ACEAA81" w14:textId="5A56A09E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2E5CF437" w14:textId="24668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C12</w:t>
            </w:r>
          </w:p>
        </w:tc>
      </w:tr>
      <w:tr w:rsidR="02B8FA1C" w:rsidTr="02B8FA1C" w14:paraId="273048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ACEFB5F" w14:textId="485D89E0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6BB97328" w14:textId="42B5E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Colocar pet como desaparecido</w:t>
            </w:r>
          </w:p>
        </w:tc>
      </w:tr>
      <w:tr w:rsidR="02B8FA1C" w:rsidTr="02B8FA1C" w14:paraId="1EE9F6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5251E15" w14:textId="2C016716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34BE0DE0" w14:textId="53188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6008DF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76F93E62" w14:textId="1219CF35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512B295A" w14:textId="192A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Estar logado no sistema e ter completado o cadastro como diz o caso C03 e possuir um pet cadastrado com status diferente de desaparecido</w:t>
            </w:r>
            <w:r w:rsidRPr="02B8FA1C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</w:p>
        </w:tc>
      </w:tr>
      <w:tr w:rsidR="02B8FA1C" w:rsidTr="02B8FA1C" w14:paraId="2A7FE5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7C14EC8" w14:textId="4BBD4D3E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54E0CCFF" w14:textId="37DD551F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1F145E61" w14:textId="583B6443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meus pets.</w:t>
            </w:r>
          </w:p>
          <w:p w:rsidR="02B8FA1C" w:rsidP="02B8FA1C" w:rsidRDefault="02B8FA1C" w14:paraId="56179BCE" w14:textId="0572DFF3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Selecionar um pet da lista</w:t>
            </w:r>
          </w:p>
          <w:p w:rsidR="02B8FA1C" w:rsidP="02B8FA1C" w:rsidRDefault="02B8FA1C" w14:paraId="614A02A0" w14:textId="31D3DE8D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em editar.</w:t>
            </w:r>
          </w:p>
          <w:p w:rsidR="02B8FA1C" w:rsidP="02B8FA1C" w:rsidRDefault="02B8FA1C" w14:paraId="59902896" w14:textId="100986AD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lastRenderedPageBreak/>
              <w:t>Mudar o Status atual para Desaparecido.</w:t>
            </w:r>
          </w:p>
          <w:p w:rsidR="02B8FA1C" w:rsidP="02B8FA1C" w:rsidRDefault="02B8FA1C" w14:paraId="49662684" w14:textId="61E7451B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Após salvar voltar para tela de meus pets automaticamente.</w:t>
            </w:r>
          </w:p>
        </w:tc>
      </w:tr>
      <w:tr w:rsidR="02B8FA1C" w:rsidTr="02B8FA1C" w14:paraId="742ADC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C561F3D" w14:textId="3846D70E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4252" w:type="dxa"/>
          </w:tcPr>
          <w:p w:rsidR="02B8FA1C" w:rsidRDefault="02B8FA1C" w14:paraId="7F571EDA" w14:textId="1E892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Salvar edição com sucesso.</w:t>
            </w:r>
          </w:p>
        </w:tc>
      </w:tr>
      <w:tr w:rsidR="02B8FA1C" w:rsidTr="02B8FA1C" w14:paraId="110C77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5330C87" w14:textId="6F29C2E5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64352BDC" w14:textId="7777B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RF007</w:t>
            </w:r>
          </w:p>
        </w:tc>
      </w:tr>
    </w:tbl>
    <w:p w:rsidR="142ADC71" w:rsidP="02B8FA1C" w:rsidRDefault="02B8FA1C" w14:paraId="1B6D983D" w14:textId="695F4CCB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02B8FA1C" w14:paraId="37BC15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3D2DA8E" w14:textId="67E6679E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3818D4BD" w14:textId="05967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C13</w:t>
            </w:r>
          </w:p>
        </w:tc>
      </w:tr>
      <w:tr w:rsidR="02B8FA1C" w:rsidTr="02B8FA1C" w14:paraId="57975C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07CB8CA7" w14:textId="2EB4E047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6AD13EC2" w14:textId="4647B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Pesquisar pets para adotar</w:t>
            </w:r>
          </w:p>
        </w:tc>
      </w:tr>
      <w:tr w:rsidR="02B8FA1C" w:rsidTr="02B8FA1C" w14:paraId="70C04D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AA645FD" w14:textId="4F4B70B5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3EB0DC06" w14:textId="20DF7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02B8FA1C" w14:paraId="209654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00A888E" w14:textId="2588E614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23E42368" w14:textId="5A98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 xml:space="preserve"> </w:t>
            </w:r>
          </w:p>
        </w:tc>
      </w:tr>
      <w:tr w:rsidR="02B8FA1C" w:rsidTr="02B8FA1C" w14:paraId="31CF78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159AE3C5" w14:textId="7780E38F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02B8FA1C" w:rsidRDefault="02B8FA1C" w14:paraId="63638367" w14:textId="68A2ED83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Abrir o aplicativo ou acessar o link do site.</w:t>
            </w:r>
          </w:p>
          <w:p w:rsidR="02B8FA1C" w:rsidP="02B8FA1C" w:rsidRDefault="02B8FA1C" w14:paraId="3F0A426D" w14:textId="3EE10F6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Ir na tela de busca.</w:t>
            </w:r>
          </w:p>
          <w:p w:rsidR="02B8FA1C" w:rsidP="02B8FA1C" w:rsidRDefault="02B8FA1C" w14:paraId="5BDFA58D" w14:textId="45349B6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Escolher o filtro de adoção.</w:t>
            </w:r>
          </w:p>
          <w:p w:rsidR="02B8FA1C" w:rsidP="02B8FA1C" w:rsidRDefault="02B8FA1C" w14:paraId="03E33FBF" w14:textId="27D08539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02B8FA1C">
              <w:rPr>
                <w:rFonts w:eastAsia="Arial"/>
              </w:rPr>
              <w:t>Exibir lista de pets.</w:t>
            </w:r>
          </w:p>
        </w:tc>
      </w:tr>
      <w:tr w:rsidR="02B8FA1C" w:rsidTr="02B8FA1C" w14:paraId="62A1C9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4847F1A7" w14:textId="7215D4F4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3162AA74" w14:textId="5E6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Exibir lista de pets de acordo com o filtro</w:t>
            </w:r>
          </w:p>
        </w:tc>
      </w:tr>
      <w:tr w:rsidR="02B8FA1C" w:rsidTr="02B8FA1C" w14:paraId="091C3A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56C63B15" w14:textId="39077773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11A72B21" w14:textId="6C95D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RF008</w:t>
            </w:r>
          </w:p>
        </w:tc>
      </w:tr>
    </w:tbl>
    <w:p w:rsidR="142ADC71" w:rsidP="02B8FA1C" w:rsidRDefault="02B8FA1C" w14:paraId="61B275A8" w14:textId="32063FD1">
      <w:pPr>
        <w:spacing w:line="257" w:lineRule="auto"/>
      </w:pPr>
      <w:r w:rsidRPr="02B8FA1C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2B8FA1C" w:rsidTr="2EF6865C" w14:paraId="51407E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551DA6E" w14:textId="218703D0">
            <w:pPr>
              <w:jc w:val="center"/>
            </w:pPr>
            <w:r w:rsidRPr="02B8FA1C">
              <w:rPr>
                <w:rFonts w:eastAsia="Arial"/>
                <w:highlight w:val="black"/>
              </w:rPr>
              <w:t>ID</w:t>
            </w:r>
          </w:p>
        </w:tc>
        <w:tc>
          <w:tcPr>
            <w:tcW w:w="4252" w:type="dxa"/>
          </w:tcPr>
          <w:p w:rsidR="02B8FA1C" w:rsidRDefault="02B8FA1C" w14:paraId="6523D724" w14:textId="3FF50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  <w:highlight w:val="black"/>
              </w:rPr>
              <w:t>C14</w:t>
            </w:r>
          </w:p>
        </w:tc>
      </w:tr>
      <w:tr w:rsidR="02B8FA1C" w:rsidTr="2EF6865C" w14:paraId="383919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6781C882" w14:textId="32D322FF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Descrição</w:t>
            </w:r>
          </w:p>
        </w:tc>
        <w:tc>
          <w:tcPr>
            <w:tcW w:w="4252" w:type="dxa"/>
          </w:tcPr>
          <w:p w:rsidR="02B8FA1C" w:rsidRDefault="02B8FA1C" w14:paraId="7D736C38" w14:textId="6723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Pesquisar pets desparecidos</w:t>
            </w:r>
          </w:p>
        </w:tc>
      </w:tr>
      <w:tr w:rsidR="02B8FA1C" w:rsidTr="2EF6865C" w14:paraId="0DBA01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ED363A9" w14:textId="22C6167D">
            <w:pPr>
              <w:jc w:val="center"/>
            </w:pPr>
            <w:r w:rsidRPr="02B8FA1C">
              <w:rPr>
                <w:rFonts w:eastAsia="Arial"/>
              </w:rPr>
              <w:t>Autor</w:t>
            </w:r>
          </w:p>
        </w:tc>
        <w:tc>
          <w:tcPr>
            <w:tcW w:w="4252" w:type="dxa"/>
          </w:tcPr>
          <w:p w:rsidR="02B8FA1C" w:rsidRDefault="02B8FA1C" w14:paraId="79AF5ECC" w14:textId="521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Usuário</w:t>
            </w:r>
          </w:p>
        </w:tc>
      </w:tr>
      <w:tr w:rsidR="02B8FA1C" w:rsidTr="2EF6865C" w14:paraId="2AF707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6D1A4F43" w14:textId="648CBF46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Gatilho/Pré-condição</w:t>
            </w:r>
          </w:p>
        </w:tc>
        <w:tc>
          <w:tcPr>
            <w:tcW w:w="4252" w:type="dxa"/>
          </w:tcPr>
          <w:p w:rsidR="02B8FA1C" w:rsidRDefault="02B8FA1C" w14:paraId="680C2CD7" w14:textId="72831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 xml:space="preserve"> </w:t>
            </w:r>
          </w:p>
        </w:tc>
      </w:tr>
      <w:tr w:rsidR="02B8FA1C" w:rsidTr="2EF6865C" w14:paraId="5407E7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3A6F8A69" w14:textId="73B10067">
            <w:pPr>
              <w:jc w:val="center"/>
            </w:pPr>
            <w:r w:rsidRPr="02B8FA1C">
              <w:rPr>
                <w:rFonts w:eastAsia="Arial"/>
              </w:rPr>
              <w:t>Fluxo</w:t>
            </w:r>
          </w:p>
        </w:tc>
        <w:tc>
          <w:tcPr>
            <w:tcW w:w="4252" w:type="dxa"/>
          </w:tcPr>
          <w:p w:rsidR="02B8FA1C" w:rsidP="2EF6865C" w:rsidRDefault="2EF6865C" w14:paraId="3B34356A" w14:textId="43C64752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2EF6865C">
              <w:rPr>
                <w:rFonts w:eastAsia="Arial"/>
              </w:rPr>
              <w:t>Abrir o aplicativo ou acessar o link do site.</w:t>
            </w:r>
          </w:p>
          <w:p w:rsidR="02B8FA1C" w:rsidP="2EF6865C" w:rsidRDefault="2EF6865C" w14:paraId="4C4099D9" w14:textId="16A5981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2EF6865C">
              <w:rPr>
                <w:rFonts w:eastAsia="Arial"/>
              </w:rPr>
              <w:t>Ir na tela de busca.</w:t>
            </w:r>
          </w:p>
          <w:p w:rsidR="02B8FA1C" w:rsidP="2EF6865C" w:rsidRDefault="2EF6865C" w14:paraId="78CF375D" w14:textId="64255153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2EF6865C">
              <w:rPr>
                <w:rFonts w:eastAsia="Arial"/>
              </w:rPr>
              <w:t xml:space="preserve">Escolher o filtro de </w:t>
            </w:r>
            <w:r w:rsidRPr="2EF6865C">
              <w:rPr>
                <w:rFonts w:eastAsia="Arial"/>
                <w:color w:val="000000" w:themeColor="text1"/>
              </w:rPr>
              <w:t>desparecidos</w:t>
            </w:r>
            <w:r>
              <w:t>.</w:t>
            </w:r>
          </w:p>
          <w:p w:rsidR="02B8FA1C" w:rsidP="2EF6865C" w:rsidRDefault="2EF6865C" w14:paraId="305D31EE" w14:textId="6B652328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</w:rPr>
            </w:pPr>
            <w:r w:rsidRPr="2EF6865C">
              <w:rPr>
                <w:rFonts w:eastAsia="Arial"/>
              </w:rPr>
              <w:t>Exibir lista de pets.</w:t>
            </w:r>
          </w:p>
        </w:tc>
      </w:tr>
      <w:tr w:rsidR="02B8FA1C" w:rsidTr="2EF6865C" w14:paraId="2D585C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6767075C" w14:textId="25CB1327">
            <w:pPr>
              <w:jc w:val="center"/>
            </w:pPr>
            <w:r w:rsidRPr="02B8FA1C">
              <w:rPr>
                <w:rFonts w:eastAsia="Arial"/>
                <w:color w:val="000000" w:themeColor="text1"/>
              </w:rPr>
              <w:t>Pós-condição</w:t>
            </w:r>
          </w:p>
        </w:tc>
        <w:tc>
          <w:tcPr>
            <w:tcW w:w="4252" w:type="dxa"/>
          </w:tcPr>
          <w:p w:rsidR="02B8FA1C" w:rsidRDefault="02B8FA1C" w14:paraId="4453587C" w14:textId="5E4DD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2B8FA1C">
              <w:rPr>
                <w:rFonts w:eastAsia="Arial"/>
                <w:color w:val="000000" w:themeColor="text1"/>
              </w:rPr>
              <w:t>Exibir lista de pets de acordo com o filtro</w:t>
            </w:r>
          </w:p>
        </w:tc>
      </w:tr>
      <w:tr w:rsidR="02B8FA1C" w:rsidTr="2EF6865C" w14:paraId="690C7C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2B8FA1C" w:rsidP="02B8FA1C" w:rsidRDefault="02B8FA1C" w14:paraId="2D3448A9" w14:textId="6288FCD0">
            <w:pPr>
              <w:jc w:val="center"/>
            </w:pPr>
            <w:r w:rsidRPr="02B8FA1C">
              <w:rPr>
                <w:rFonts w:eastAsia="Arial"/>
              </w:rPr>
              <w:t>Relacionamento</w:t>
            </w:r>
          </w:p>
        </w:tc>
        <w:tc>
          <w:tcPr>
            <w:tcW w:w="4252" w:type="dxa"/>
          </w:tcPr>
          <w:p w:rsidR="02B8FA1C" w:rsidRDefault="02B8FA1C" w14:paraId="24A6B107" w14:textId="7CA7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B8FA1C">
              <w:rPr>
                <w:rFonts w:eastAsia="Arial"/>
              </w:rPr>
              <w:t>RF009</w:t>
            </w:r>
          </w:p>
        </w:tc>
      </w:tr>
    </w:tbl>
    <w:p w:rsidR="142ADC71" w:rsidP="02B8FA1C" w:rsidRDefault="142ADC71" w14:paraId="772B349E" w14:textId="1D613EC1">
      <w:pPr>
        <w:spacing w:line="257" w:lineRule="auto"/>
        <w:rPr>
          <w:rFonts w:ascii="Calibri" w:hAnsi="Calibri" w:eastAsia="Calibri" w:cs="Calibri"/>
          <w:sz w:val="22"/>
          <w:szCs w:val="22"/>
        </w:rPr>
      </w:pPr>
    </w:p>
    <w:p w:rsidR="142ADC71" w:rsidP="142ADC71" w:rsidRDefault="142ADC71" w14:paraId="080F20E5" w14:textId="665D1F6E">
      <w:pPr>
        <w:ind w:left="0"/>
      </w:pPr>
    </w:p>
    <w:p w:rsidR="008E436C" w:rsidP="00C51BDF" w:rsidRDefault="008E436C" w14:paraId="66966B9C" w14:textId="77777777">
      <w:pPr>
        <w:pStyle w:val="Ttulo1"/>
        <w:spacing w:line="360" w:lineRule="auto"/>
      </w:pPr>
      <w:bookmarkStart w:name="_Toc58436063" w:id="6"/>
      <w:r w:rsidRPr="008E436C">
        <w:t>Esquema</w:t>
      </w:r>
      <w:r>
        <w:t xml:space="preserve"> </w:t>
      </w:r>
      <w:r w:rsidRPr="0020024D">
        <w:t>conceitual</w:t>
      </w:r>
      <w:r>
        <w:t xml:space="preserve"> do banco de dados</w:t>
      </w:r>
      <w:bookmarkEnd w:id="6"/>
    </w:p>
    <w:p w:rsidR="008E436C" w:rsidP="00C51BDF" w:rsidRDefault="00923F47" w14:paraId="33AB3D67" w14:textId="18E671F2">
      <w:pPr>
        <w:spacing w:line="360" w:lineRule="auto"/>
        <w:ind w:left="0"/>
      </w:pPr>
      <w:r>
        <w:t>Nesta secção será apresentado</w:t>
      </w:r>
      <w:r w:rsidR="008E436C">
        <w:t xml:space="preserve"> o modelo conceitual do banco de dados</w:t>
      </w:r>
      <w:r>
        <w:t xml:space="preserve"> </w:t>
      </w:r>
      <w:r w:rsidR="008E436C">
        <w:t>o MER – Modelo de Entidade e Relacionamento</w:t>
      </w:r>
      <w:r>
        <w:t>, para melhor entendimento de como o banco de dados ficará na fase de implementação do sistema com base nos requisitos e casos de uso que foram apresentados neste documento.</w:t>
      </w:r>
    </w:p>
    <w:p w:rsidR="005A0610" w:rsidP="005A0610" w:rsidRDefault="005A0610" w14:paraId="5BAE1001" w14:textId="0FB0583E">
      <w:pPr>
        <w:spacing w:line="360" w:lineRule="auto"/>
        <w:ind w:left="-1928"/>
      </w:pPr>
      <w:r w:rsidRPr="005A061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A200FB" wp14:editId="4E3447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5550" cy="4138803"/>
            <wp:effectExtent l="0" t="0" r="0" b="0"/>
            <wp:wrapSquare wrapText="bothSides"/>
            <wp:docPr id="1" name="Imagem 1" descr="C:\Users\CLIENTE\AppData\Local\Temp\Rar$DIa11352.22927\Diagra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AppData\Local\Temp\Rar$DIa11352.22927\Diagrama 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E47F931">
        <w:rPr/>
        <w:t/>
      </w:r>
    </w:p>
    <w:p w:rsidR="00D81DD9" w:rsidP="00C51BDF" w:rsidRDefault="00C95B08" w14:paraId="048DF18E" w14:textId="7B3604D5">
      <w:pPr>
        <w:spacing w:line="360" w:lineRule="auto"/>
        <w:ind w:left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CBBDA2" wp14:editId="62645610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400040" cy="3782695"/>
            <wp:effectExtent l="0" t="0" r="0" b="825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E47F931">
        <w:rPr/>
        <w:t/>
      </w:r>
    </w:p>
    <w:p w:rsidR="005A0610" w:rsidP="00C95B08" w:rsidRDefault="005A0610" w14:paraId="0C0B3EF9" w14:textId="77777777">
      <w:pPr>
        <w:spacing w:line="360" w:lineRule="auto"/>
        <w:ind w:left="0" w:firstLine="0"/>
      </w:pPr>
    </w:p>
    <w:p w:rsidR="008E436C" w:rsidP="00C51BDF" w:rsidRDefault="008E436C" w14:paraId="4B5F6A50" w14:textId="77777777">
      <w:pPr>
        <w:pStyle w:val="Ttulo1"/>
        <w:spacing w:line="360" w:lineRule="auto"/>
      </w:pPr>
      <w:bookmarkStart w:name="_Toc58436064" w:id="7"/>
      <w:r>
        <w:lastRenderedPageBreak/>
        <w:t xml:space="preserve">Modelos para </w:t>
      </w:r>
      <w:r w:rsidRPr="0020024D">
        <w:t>detalhamento</w:t>
      </w:r>
      <w:r>
        <w:t xml:space="preserve"> do </w:t>
      </w:r>
      <w:r w:rsidR="0020024D">
        <w:t>ciclo</w:t>
      </w:r>
      <w:bookmarkEnd w:id="7"/>
    </w:p>
    <w:p w:rsidR="008E436C" w:rsidP="00C51BDF" w:rsidRDefault="008E436C" w14:paraId="267E6D5C" w14:textId="77777777">
      <w:pPr>
        <w:spacing w:line="360" w:lineRule="auto"/>
        <w:ind w:left="0" w:firstLine="708"/>
      </w:pPr>
      <w:r>
        <w:t>Serão apresentados o diagrama de sequência e o contrato de operação para melhor entendimento da aplicação que será implementada</w:t>
      </w:r>
      <w:r w:rsidR="00923F47">
        <w:t>, mostrando múltiplas visões dos casos de uso apresentados na secção 2.</w:t>
      </w:r>
    </w:p>
    <w:p w:rsidR="0020024D" w:rsidP="00C51BDF" w:rsidRDefault="0020024D" w14:paraId="5B362448" w14:textId="77777777">
      <w:pPr>
        <w:pStyle w:val="Ttulo2"/>
        <w:spacing w:line="360" w:lineRule="auto"/>
      </w:pPr>
      <w:bookmarkStart w:name="_Toc58436065" w:id="8"/>
      <w:r w:rsidRPr="0020024D">
        <w:t>Diagrama</w:t>
      </w:r>
      <w:r>
        <w:t xml:space="preserve"> de </w:t>
      </w:r>
      <w:r w:rsidRPr="00761767">
        <w:t>sequência</w:t>
      </w:r>
      <w:bookmarkEnd w:id="8"/>
    </w:p>
    <w:p w:rsidR="0020024D" w:rsidP="00C51BDF" w:rsidRDefault="000375C8" w14:paraId="471AD165" w14:textId="0AB3E4A8">
      <w:pPr>
        <w:spacing w:line="360" w:lineRule="auto"/>
        <w:ind w:left="708" w:firstLine="708"/>
      </w:pPr>
      <w:r>
        <w:t>O diagrama de sequência apresenta o fluxo do caso de uso apresentado com uma visão melhorada com relação aos atores, parâmetro</w:t>
      </w:r>
      <w:r w:rsidR="00923F47">
        <w:t>s e as chamadas de cada operação.</w:t>
      </w:r>
    </w:p>
    <w:p w:rsidR="00D81DD9" w:rsidP="00D81DD9" w:rsidRDefault="001F0EBD" w14:paraId="376A8F15" w14:textId="6CF945AA">
      <w:pPr>
        <w:pStyle w:val="PargrafodaLista"/>
        <w:numPr>
          <w:ilvl w:val="0"/>
          <w:numId w:val="25"/>
        </w:numPr>
        <w:spacing w:line="360" w:lineRule="auto"/>
        <w:rPr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FF83FF" wp14:editId="0E8E623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789420" cy="2343150"/>
            <wp:effectExtent l="0" t="0" r="0" b="0"/>
            <wp:wrapTopAndBottom/>
            <wp:docPr id="3" name="Imagem 3" descr="https://media.discordapp.net/attachments/767408567095132171/7681888542295327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767408567095132171/76818885422953270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D9">
        <w:rPr/>
        <w:t>Cadastrar</w:t>
      </w:r>
    </w:p>
    <w:p w:rsidR="008C3611" w:rsidP="008C3611" w:rsidRDefault="008C3611" w14:paraId="4EF8F70A" w14:textId="163E3EBB">
      <w:pPr>
        <w:spacing w:line="360" w:lineRule="auto"/>
        <w:ind w:left="680" w:firstLine="0"/>
      </w:pPr>
    </w:p>
    <w:p w:rsidR="00D81DD9" w:rsidP="00D81DD9" w:rsidRDefault="001F0EBD" w14:paraId="6560D342" w14:textId="5CBDC0CB">
      <w:pPr>
        <w:pStyle w:val="PargrafodaLista"/>
        <w:numPr>
          <w:ilvl w:val="0"/>
          <w:numId w:val="25"/>
        </w:numPr>
        <w:spacing w:line="360" w:lineRule="auto"/>
        <w:rPr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E28405" wp14:editId="2E9214D8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7169785" cy="1901825"/>
            <wp:effectExtent l="0" t="0" r="0" b="3175"/>
            <wp:wrapTopAndBottom/>
            <wp:docPr id="4" name="Imagem 4" descr="https://media.discordapp.net/attachments/767408567095132171/7681889422138408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767408567095132171/76818894221384089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D9">
        <w:rPr/>
        <w:t>Fazer Login</w:t>
      </w:r>
    </w:p>
    <w:p w:rsidR="008C3611" w:rsidP="008C3611" w:rsidRDefault="008C3611" w14:paraId="78E8E6FD" w14:textId="69116E34">
      <w:pPr>
        <w:spacing w:line="360" w:lineRule="auto"/>
        <w:ind w:left="680" w:firstLine="0"/>
      </w:pPr>
    </w:p>
    <w:p w:rsidR="008C3611" w:rsidP="008C3611" w:rsidRDefault="008C3611" w14:paraId="0A3EC6AC" w14:textId="25916F68">
      <w:pPr>
        <w:spacing w:line="360" w:lineRule="auto"/>
        <w:ind w:left="680" w:firstLine="0"/>
      </w:pPr>
    </w:p>
    <w:p w:rsidR="008C3611" w:rsidP="008C3611" w:rsidRDefault="008C3611" w14:paraId="576BB79B" w14:textId="5A6F9271">
      <w:pPr>
        <w:spacing w:line="360" w:lineRule="auto"/>
        <w:ind w:left="680" w:firstLine="0"/>
      </w:pPr>
    </w:p>
    <w:p w:rsidR="008C3611" w:rsidP="008C3611" w:rsidRDefault="008C3611" w14:paraId="0551F0CA" w14:textId="338F32E6">
      <w:pPr>
        <w:spacing w:line="360" w:lineRule="auto"/>
        <w:ind w:left="680" w:firstLine="0"/>
      </w:pPr>
    </w:p>
    <w:p w:rsidR="008C3611" w:rsidP="008C3611" w:rsidRDefault="008C3611" w14:paraId="17A08044" w14:textId="03657AF6">
      <w:pPr>
        <w:spacing w:line="360" w:lineRule="auto"/>
        <w:ind w:left="680" w:firstLine="0"/>
      </w:pPr>
    </w:p>
    <w:p w:rsidR="008C3611" w:rsidP="008C3611" w:rsidRDefault="008C3611" w14:paraId="672AE311" w14:textId="7355E9C0">
      <w:pPr>
        <w:spacing w:line="360" w:lineRule="auto"/>
        <w:ind w:left="680" w:firstLine="0"/>
      </w:pPr>
    </w:p>
    <w:p w:rsidR="008C3611" w:rsidP="008C3611" w:rsidRDefault="008C3611" w14:paraId="41F55E24" w14:textId="7D295A6C">
      <w:pPr>
        <w:spacing w:line="360" w:lineRule="auto"/>
        <w:ind w:left="680" w:firstLine="0"/>
      </w:pPr>
    </w:p>
    <w:p w:rsidR="008C3611" w:rsidP="008C3611" w:rsidRDefault="008C3611" w14:paraId="367EEF26" w14:textId="3EA95FD8">
      <w:pPr>
        <w:spacing w:line="360" w:lineRule="auto"/>
        <w:ind w:left="680" w:firstLine="0"/>
      </w:pPr>
    </w:p>
    <w:p w:rsidR="008C3611" w:rsidP="008C3611" w:rsidRDefault="008C3611" w14:paraId="02CEAF8C" w14:textId="4E314BAD">
      <w:pPr>
        <w:spacing w:line="360" w:lineRule="auto"/>
        <w:ind w:left="680" w:firstLine="0"/>
      </w:pPr>
    </w:p>
    <w:p w:rsidR="008C3611" w:rsidP="008C3611" w:rsidRDefault="008C3611" w14:paraId="54310012" w14:textId="77777777">
      <w:pPr>
        <w:spacing w:line="360" w:lineRule="auto"/>
        <w:ind w:left="680" w:firstLine="0"/>
      </w:pPr>
    </w:p>
    <w:p w:rsidR="00D81DD9" w:rsidP="00D81DD9" w:rsidRDefault="001F0EBD" w14:paraId="3B8AA28F" w14:textId="6349402D">
      <w:pPr>
        <w:pStyle w:val="PargrafodaLista"/>
        <w:numPr>
          <w:ilvl w:val="0"/>
          <w:numId w:val="25"/>
        </w:numPr>
        <w:spacing w:line="360" w:lineRule="auto"/>
        <w:rPr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3C18F1" wp14:editId="18713252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754495" cy="2705100"/>
            <wp:effectExtent l="0" t="0" r="8255" b="0"/>
            <wp:wrapTopAndBottom/>
            <wp:docPr id="5" name="Imagem 5" descr="https://media.discordapp.net/attachments/767408567095132171/7681890455531028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discordapp.net/attachments/767408567095132171/76818904555310284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D9">
        <w:rPr/>
        <w:t>Mural de Perdidos</w:t>
      </w:r>
    </w:p>
    <w:p w:rsidR="008C3611" w:rsidP="008C3611" w:rsidRDefault="008C3611" w14:paraId="22FD8D6A" w14:textId="1DB5D215">
      <w:pPr>
        <w:spacing w:line="360" w:lineRule="auto"/>
        <w:ind w:left="680" w:firstLine="0"/>
      </w:pPr>
    </w:p>
    <w:p w:rsidR="00D81DD9" w:rsidP="00D81DD9" w:rsidRDefault="001F0EBD" w14:paraId="45D198F7" w14:textId="1210E4D2">
      <w:pPr>
        <w:pStyle w:val="PargrafodaLista"/>
        <w:numPr>
          <w:ilvl w:val="0"/>
          <w:numId w:val="25"/>
        </w:numPr>
        <w:spacing w:line="360" w:lineRule="auto"/>
        <w:rPr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E4E1DB" wp14:editId="558DECB9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7389606" cy="1076325"/>
            <wp:effectExtent l="0" t="0" r="1905" b="0"/>
            <wp:wrapTopAndBottom/>
            <wp:docPr id="6" name="Imagem 6" descr="https://media.discordapp.net/attachments/767408567095132171/7681891216459038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767408567095132171/768189121645903872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606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D9">
        <w:rPr/>
        <w:t>Cadastrar Pet</w:t>
      </w:r>
    </w:p>
    <w:p w:rsidR="008C3611" w:rsidP="008C3611" w:rsidRDefault="008C3611" w14:paraId="04A66690" w14:textId="75FD50C7">
      <w:pPr>
        <w:spacing w:line="360" w:lineRule="auto"/>
        <w:ind w:left="680" w:firstLine="0"/>
      </w:pPr>
    </w:p>
    <w:p w:rsidRPr="0020024D" w:rsidR="000375C8" w:rsidP="00C95B08" w:rsidRDefault="001F0EBD" w14:paraId="40D5332A" w14:textId="3E2B9B0C">
      <w:pPr>
        <w:pStyle w:val="PargrafodaLista"/>
        <w:numPr>
          <w:ilvl w:val="0"/>
          <w:numId w:val="25"/>
        </w:numPr>
        <w:spacing w:line="360" w:lineRule="auto"/>
        <w:rPr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69A530" wp14:editId="53ABDABF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7297420" cy="1600200"/>
            <wp:effectExtent l="0" t="0" r="0" b="0"/>
            <wp:wrapSquare wrapText="bothSides"/>
            <wp:docPr id="2" name="Imagem 2" descr="https://media.discordapp.net/attachments/767408567095132171/7681892046218199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67408567095132171/76818920462181990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D9">
        <w:rPr/>
        <w:t>Gerar Ocorrência</w:t>
      </w:r>
    </w:p>
    <w:sectPr w:rsidRPr="0020024D" w:rsidR="000375C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2A66" w:rsidP="008E436C" w:rsidRDefault="00042A66" w14:paraId="26CA4BBF" w14:textId="77777777">
      <w:r>
        <w:separator/>
      </w:r>
    </w:p>
  </w:endnote>
  <w:endnote w:type="continuationSeparator" w:id="0">
    <w:p w:rsidR="00042A66" w:rsidP="008E436C" w:rsidRDefault="00042A66" w14:paraId="5F2EB5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2A66" w:rsidP="008E436C" w:rsidRDefault="00042A66" w14:paraId="50643665" w14:textId="77777777">
      <w:r>
        <w:separator/>
      </w:r>
    </w:p>
  </w:footnote>
  <w:footnote w:type="continuationSeparator" w:id="0">
    <w:p w:rsidR="00042A66" w:rsidP="008E436C" w:rsidRDefault="00042A66" w14:paraId="7FFE080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21CBD"/>
    <w:multiLevelType w:val="hybridMultilevel"/>
    <w:tmpl w:val="8A0441AA"/>
    <w:lvl w:ilvl="0" w:tplc="737E3628">
      <w:start w:val="1"/>
      <w:numFmt w:val="decimal"/>
      <w:lvlText w:val="%1."/>
      <w:lvlJc w:val="left"/>
      <w:pPr>
        <w:ind w:left="720" w:hanging="360"/>
      </w:pPr>
    </w:lvl>
    <w:lvl w:ilvl="1" w:tplc="1DA0E7B8">
      <w:start w:val="1"/>
      <w:numFmt w:val="decimal"/>
      <w:lvlText w:val="%2."/>
      <w:lvlJc w:val="left"/>
      <w:pPr>
        <w:ind w:left="1440" w:hanging="360"/>
      </w:pPr>
    </w:lvl>
    <w:lvl w:ilvl="2" w:tplc="42DA3B30">
      <w:start w:val="1"/>
      <w:numFmt w:val="lowerRoman"/>
      <w:lvlText w:val="%3."/>
      <w:lvlJc w:val="right"/>
      <w:pPr>
        <w:ind w:left="2160" w:hanging="180"/>
      </w:pPr>
    </w:lvl>
    <w:lvl w:ilvl="3" w:tplc="F718D79A">
      <w:start w:val="1"/>
      <w:numFmt w:val="decimal"/>
      <w:lvlText w:val="%4."/>
      <w:lvlJc w:val="left"/>
      <w:pPr>
        <w:ind w:left="2880" w:hanging="360"/>
      </w:pPr>
    </w:lvl>
    <w:lvl w:ilvl="4" w:tplc="C6229630">
      <w:start w:val="1"/>
      <w:numFmt w:val="lowerLetter"/>
      <w:lvlText w:val="%5."/>
      <w:lvlJc w:val="left"/>
      <w:pPr>
        <w:ind w:left="3600" w:hanging="360"/>
      </w:pPr>
    </w:lvl>
    <w:lvl w:ilvl="5" w:tplc="2AA20DB0">
      <w:start w:val="1"/>
      <w:numFmt w:val="lowerRoman"/>
      <w:lvlText w:val="%6."/>
      <w:lvlJc w:val="right"/>
      <w:pPr>
        <w:ind w:left="4320" w:hanging="180"/>
      </w:pPr>
    </w:lvl>
    <w:lvl w:ilvl="6" w:tplc="767A8DE4">
      <w:start w:val="1"/>
      <w:numFmt w:val="decimal"/>
      <w:lvlText w:val="%7."/>
      <w:lvlJc w:val="left"/>
      <w:pPr>
        <w:ind w:left="5040" w:hanging="360"/>
      </w:pPr>
    </w:lvl>
    <w:lvl w:ilvl="7" w:tplc="D758F284">
      <w:start w:val="1"/>
      <w:numFmt w:val="lowerLetter"/>
      <w:lvlText w:val="%8."/>
      <w:lvlJc w:val="left"/>
      <w:pPr>
        <w:ind w:left="5760" w:hanging="360"/>
      </w:pPr>
    </w:lvl>
    <w:lvl w:ilvl="8" w:tplc="78C82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3889"/>
    <w:multiLevelType w:val="hybridMultilevel"/>
    <w:tmpl w:val="267848B0"/>
    <w:lvl w:ilvl="0" w:tplc="E466BE9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7205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9C38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6C0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3A9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92C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F653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3EBE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C280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F21E19"/>
    <w:multiLevelType w:val="hybridMultilevel"/>
    <w:tmpl w:val="98767CBA"/>
    <w:lvl w:ilvl="0" w:tplc="68BA034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80879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F485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4E7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9EB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3ED8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84D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CEA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A23B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9B1EA7"/>
    <w:multiLevelType w:val="hybridMultilevel"/>
    <w:tmpl w:val="5352C214"/>
    <w:lvl w:ilvl="0" w:tplc="3202BCF6">
      <w:start w:val="1"/>
      <w:numFmt w:val="decimal"/>
      <w:lvlText w:val="%1."/>
      <w:lvlJc w:val="left"/>
      <w:pPr>
        <w:ind w:left="720" w:hanging="360"/>
      </w:pPr>
    </w:lvl>
    <w:lvl w:ilvl="1" w:tplc="9B660E2A">
      <w:start w:val="1"/>
      <w:numFmt w:val="lowerLetter"/>
      <w:lvlText w:val="%2."/>
      <w:lvlJc w:val="left"/>
      <w:pPr>
        <w:ind w:left="1440" w:hanging="360"/>
      </w:pPr>
    </w:lvl>
    <w:lvl w:ilvl="2" w:tplc="B8F2B406">
      <w:start w:val="1"/>
      <w:numFmt w:val="lowerRoman"/>
      <w:lvlText w:val="%3."/>
      <w:lvlJc w:val="right"/>
      <w:pPr>
        <w:ind w:left="2160" w:hanging="180"/>
      </w:pPr>
    </w:lvl>
    <w:lvl w:ilvl="3" w:tplc="F1C00B32">
      <w:start w:val="1"/>
      <w:numFmt w:val="decimal"/>
      <w:lvlText w:val="%4."/>
      <w:lvlJc w:val="left"/>
      <w:pPr>
        <w:ind w:left="2880" w:hanging="360"/>
      </w:pPr>
    </w:lvl>
    <w:lvl w:ilvl="4" w:tplc="C2966518">
      <w:start w:val="1"/>
      <w:numFmt w:val="lowerLetter"/>
      <w:lvlText w:val="%5."/>
      <w:lvlJc w:val="left"/>
      <w:pPr>
        <w:ind w:left="3600" w:hanging="360"/>
      </w:pPr>
    </w:lvl>
    <w:lvl w:ilvl="5" w:tplc="D5BC3A7A">
      <w:start w:val="1"/>
      <w:numFmt w:val="lowerRoman"/>
      <w:lvlText w:val="%6."/>
      <w:lvlJc w:val="right"/>
      <w:pPr>
        <w:ind w:left="4320" w:hanging="180"/>
      </w:pPr>
    </w:lvl>
    <w:lvl w:ilvl="6" w:tplc="B0263066">
      <w:start w:val="1"/>
      <w:numFmt w:val="decimal"/>
      <w:lvlText w:val="%7."/>
      <w:lvlJc w:val="left"/>
      <w:pPr>
        <w:ind w:left="5040" w:hanging="360"/>
      </w:pPr>
    </w:lvl>
    <w:lvl w:ilvl="7" w:tplc="0A68830C">
      <w:start w:val="1"/>
      <w:numFmt w:val="lowerLetter"/>
      <w:lvlText w:val="%8."/>
      <w:lvlJc w:val="left"/>
      <w:pPr>
        <w:ind w:left="5760" w:hanging="360"/>
      </w:pPr>
    </w:lvl>
    <w:lvl w:ilvl="8" w:tplc="C8A4CE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5D7E"/>
    <w:multiLevelType w:val="hybridMultilevel"/>
    <w:tmpl w:val="B61828BA"/>
    <w:lvl w:ilvl="0" w:tplc="6396F7B8">
      <w:start w:val="1"/>
      <w:numFmt w:val="decimal"/>
      <w:lvlText w:val="%1."/>
      <w:lvlJc w:val="left"/>
      <w:pPr>
        <w:ind w:left="1080" w:hanging="360"/>
      </w:pPr>
    </w:lvl>
    <w:lvl w:ilvl="1" w:tplc="B9D48A0C">
      <w:start w:val="1"/>
      <w:numFmt w:val="decimal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15886"/>
    <w:multiLevelType w:val="multilevel"/>
    <w:tmpl w:val="77BAB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3261B26"/>
    <w:multiLevelType w:val="multilevel"/>
    <w:tmpl w:val="7BC6D10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CD4188"/>
    <w:multiLevelType w:val="hybridMultilevel"/>
    <w:tmpl w:val="7C9E5140"/>
    <w:lvl w:ilvl="0" w:tplc="6A3AA34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66E1C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146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B26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921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1E5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211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ED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9CF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7B2054"/>
    <w:multiLevelType w:val="hybridMultilevel"/>
    <w:tmpl w:val="BA5609A6"/>
    <w:lvl w:ilvl="0" w:tplc="97A635EC">
      <w:start w:val="1"/>
      <w:numFmt w:val="decimal"/>
      <w:lvlText w:val="%1."/>
      <w:lvlJc w:val="left"/>
      <w:pPr>
        <w:ind w:left="720" w:hanging="360"/>
      </w:pPr>
    </w:lvl>
    <w:lvl w:ilvl="1" w:tplc="2EB8A44C">
      <w:start w:val="1"/>
      <w:numFmt w:val="lowerLetter"/>
      <w:lvlText w:val="%2."/>
      <w:lvlJc w:val="left"/>
      <w:pPr>
        <w:ind w:left="1440" w:hanging="360"/>
      </w:pPr>
    </w:lvl>
    <w:lvl w:ilvl="2" w:tplc="897E3822">
      <w:start w:val="1"/>
      <w:numFmt w:val="lowerRoman"/>
      <w:lvlText w:val="%3."/>
      <w:lvlJc w:val="right"/>
      <w:pPr>
        <w:ind w:left="2160" w:hanging="180"/>
      </w:pPr>
    </w:lvl>
    <w:lvl w:ilvl="3" w:tplc="BEC4EEE4">
      <w:start w:val="1"/>
      <w:numFmt w:val="decimal"/>
      <w:lvlText w:val="%4."/>
      <w:lvlJc w:val="left"/>
      <w:pPr>
        <w:ind w:left="2880" w:hanging="360"/>
      </w:pPr>
    </w:lvl>
    <w:lvl w:ilvl="4" w:tplc="1EAACB92">
      <w:start w:val="1"/>
      <w:numFmt w:val="lowerLetter"/>
      <w:lvlText w:val="%5."/>
      <w:lvlJc w:val="left"/>
      <w:pPr>
        <w:ind w:left="3600" w:hanging="360"/>
      </w:pPr>
    </w:lvl>
    <w:lvl w:ilvl="5" w:tplc="4E44DEC4">
      <w:start w:val="1"/>
      <w:numFmt w:val="lowerRoman"/>
      <w:lvlText w:val="%6."/>
      <w:lvlJc w:val="right"/>
      <w:pPr>
        <w:ind w:left="4320" w:hanging="180"/>
      </w:pPr>
    </w:lvl>
    <w:lvl w:ilvl="6" w:tplc="A08EE54C">
      <w:start w:val="1"/>
      <w:numFmt w:val="decimal"/>
      <w:lvlText w:val="%7."/>
      <w:lvlJc w:val="left"/>
      <w:pPr>
        <w:ind w:left="5040" w:hanging="360"/>
      </w:pPr>
    </w:lvl>
    <w:lvl w:ilvl="7" w:tplc="28EEB6D4">
      <w:start w:val="1"/>
      <w:numFmt w:val="lowerLetter"/>
      <w:lvlText w:val="%8."/>
      <w:lvlJc w:val="left"/>
      <w:pPr>
        <w:ind w:left="5760" w:hanging="360"/>
      </w:pPr>
    </w:lvl>
    <w:lvl w:ilvl="8" w:tplc="63DC44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422FD"/>
    <w:multiLevelType w:val="hybridMultilevel"/>
    <w:tmpl w:val="F76C95A6"/>
    <w:lvl w:ilvl="0" w:tplc="6924EC34">
      <w:start w:val="1"/>
      <w:numFmt w:val="decimal"/>
      <w:lvlText w:val="%1."/>
      <w:lvlJc w:val="left"/>
      <w:pPr>
        <w:ind w:left="720" w:hanging="360"/>
      </w:pPr>
    </w:lvl>
    <w:lvl w:ilvl="1" w:tplc="2B2ECEF2">
      <w:start w:val="1"/>
      <w:numFmt w:val="decimal"/>
      <w:lvlText w:val="%2."/>
      <w:lvlJc w:val="left"/>
      <w:pPr>
        <w:ind w:left="1440" w:hanging="360"/>
      </w:pPr>
    </w:lvl>
    <w:lvl w:ilvl="2" w:tplc="98E04504">
      <w:start w:val="1"/>
      <w:numFmt w:val="lowerRoman"/>
      <w:lvlText w:val="%3."/>
      <w:lvlJc w:val="right"/>
      <w:pPr>
        <w:ind w:left="2160" w:hanging="180"/>
      </w:pPr>
    </w:lvl>
    <w:lvl w:ilvl="3" w:tplc="1D408938">
      <w:start w:val="1"/>
      <w:numFmt w:val="decimal"/>
      <w:lvlText w:val="%4."/>
      <w:lvlJc w:val="left"/>
      <w:pPr>
        <w:ind w:left="2880" w:hanging="360"/>
      </w:pPr>
    </w:lvl>
    <w:lvl w:ilvl="4" w:tplc="C5EC9FBC">
      <w:start w:val="1"/>
      <w:numFmt w:val="lowerLetter"/>
      <w:lvlText w:val="%5."/>
      <w:lvlJc w:val="left"/>
      <w:pPr>
        <w:ind w:left="3600" w:hanging="360"/>
      </w:pPr>
    </w:lvl>
    <w:lvl w:ilvl="5" w:tplc="660AEC1C">
      <w:start w:val="1"/>
      <w:numFmt w:val="lowerRoman"/>
      <w:lvlText w:val="%6."/>
      <w:lvlJc w:val="right"/>
      <w:pPr>
        <w:ind w:left="4320" w:hanging="180"/>
      </w:pPr>
    </w:lvl>
    <w:lvl w:ilvl="6" w:tplc="931296B8">
      <w:start w:val="1"/>
      <w:numFmt w:val="decimal"/>
      <w:lvlText w:val="%7."/>
      <w:lvlJc w:val="left"/>
      <w:pPr>
        <w:ind w:left="5040" w:hanging="360"/>
      </w:pPr>
    </w:lvl>
    <w:lvl w:ilvl="7" w:tplc="AC76987E">
      <w:start w:val="1"/>
      <w:numFmt w:val="lowerLetter"/>
      <w:lvlText w:val="%8."/>
      <w:lvlJc w:val="left"/>
      <w:pPr>
        <w:ind w:left="5760" w:hanging="360"/>
      </w:pPr>
    </w:lvl>
    <w:lvl w:ilvl="8" w:tplc="955A05C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20CA3"/>
    <w:multiLevelType w:val="hybridMultilevel"/>
    <w:tmpl w:val="0610FB06"/>
    <w:lvl w:ilvl="0" w:tplc="BA0C08A6">
      <w:start w:val="1"/>
      <w:numFmt w:val="decimal"/>
      <w:lvlText w:val="%1."/>
      <w:lvlJc w:val="left"/>
      <w:pPr>
        <w:ind w:left="720" w:hanging="360"/>
      </w:pPr>
    </w:lvl>
    <w:lvl w:ilvl="1" w:tplc="28CEE27E">
      <w:start w:val="1"/>
      <w:numFmt w:val="lowerLetter"/>
      <w:lvlText w:val="%2."/>
      <w:lvlJc w:val="left"/>
      <w:pPr>
        <w:ind w:left="1440" w:hanging="360"/>
      </w:pPr>
    </w:lvl>
    <w:lvl w:ilvl="2" w:tplc="7A7C8BDA">
      <w:start w:val="1"/>
      <w:numFmt w:val="lowerRoman"/>
      <w:lvlText w:val="%3."/>
      <w:lvlJc w:val="right"/>
      <w:pPr>
        <w:ind w:left="2160" w:hanging="180"/>
      </w:pPr>
    </w:lvl>
    <w:lvl w:ilvl="3" w:tplc="C7ACB592">
      <w:start w:val="1"/>
      <w:numFmt w:val="decimal"/>
      <w:lvlText w:val="%4."/>
      <w:lvlJc w:val="left"/>
      <w:pPr>
        <w:ind w:left="2880" w:hanging="360"/>
      </w:pPr>
    </w:lvl>
    <w:lvl w:ilvl="4" w:tplc="1CB248F6">
      <w:start w:val="1"/>
      <w:numFmt w:val="lowerLetter"/>
      <w:lvlText w:val="%5."/>
      <w:lvlJc w:val="left"/>
      <w:pPr>
        <w:ind w:left="3600" w:hanging="360"/>
      </w:pPr>
    </w:lvl>
    <w:lvl w:ilvl="5" w:tplc="672EBAC6">
      <w:start w:val="1"/>
      <w:numFmt w:val="lowerRoman"/>
      <w:lvlText w:val="%6."/>
      <w:lvlJc w:val="right"/>
      <w:pPr>
        <w:ind w:left="4320" w:hanging="180"/>
      </w:pPr>
    </w:lvl>
    <w:lvl w:ilvl="6" w:tplc="C89ED370">
      <w:start w:val="1"/>
      <w:numFmt w:val="decimal"/>
      <w:lvlText w:val="%7."/>
      <w:lvlJc w:val="left"/>
      <w:pPr>
        <w:ind w:left="5040" w:hanging="360"/>
      </w:pPr>
    </w:lvl>
    <w:lvl w:ilvl="7" w:tplc="F3E65F5A">
      <w:start w:val="1"/>
      <w:numFmt w:val="lowerLetter"/>
      <w:lvlText w:val="%8."/>
      <w:lvlJc w:val="left"/>
      <w:pPr>
        <w:ind w:left="5760" w:hanging="360"/>
      </w:pPr>
    </w:lvl>
    <w:lvl w:ilvl="8" w:tplc="75F80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974D5"/>
    <w:multiLevelType w:val="hybridMultilevel"/>
    <w:tmpl w:val="DA929A44"/>
    <w:lvl w:ilvl="0" w:tplc="929273DC">
      <w:start w:val="1"/>
      <w:numFmt w:val="decimal"/>
      <w:lvlText w:val="%1."/>
      <w:lvlJc w:val="left"/>
      <w:pPr>
        <w:ind w:left="720" w:hanging="360"/>
      </w:pPr>
    </w:lvl>
    <w:lvl w:ilvl="1" w:tplc="2DFEF520">
      <w:start w:val="1"/>
      <w:numFmt w:val="lowerLetter"/>
      <w:lvlText w:val="%2."/>
      <w:lvlJc w:val="left"/>
      <w:pPr>
        <w:ind w:left="1440" w:hanging="360"/>
      </w:pPr>
    </w:lvl>
    <w:lvl w:ilvl="2" w:tplc="73F4D404">
      <w:start w:val="1"/>
      <w:numFmt w:val="lowerRoman"/>
      <w:lvlText w:val="%3."/>
      <w:lvlJc w:val="right"/>
      <w:pPr>
        <w:ind w:left="2160" w:hanging="180"/>
      </w:pPr>
    </w:lvl>
    <w:lvl w:ilvl="3" w:tplc="549AEB58">
      <w:start w:val="1"/>
      <w:numFmt w:val="decimal"/>
      <w:lvlText w:val="%4."/>
      <w:lvlJc w:val="left"/>
      <w:pPr>
        <w:ind w:left="2880" w:hanging="360"/>
      </w:pPr>
    </w:lvl>
    <w:lvl w:ilvl="4" w:tplc="3EE68B18">
      <w:start w:val="1"/>
      <w:numFmt w:val="lowerLetter"/>
      <w:lvlText w:val="%5."/>
      <w:lvlJc w:val="left"/>
      <w:pPr>
        <w:ind w:left="3600" w:hanging="360"/>
      </w:pPr>
    </w:lvl>
    <w:lvl w:ilvl="5" w:tplc="8F0426CA">
      <w:start w:val="1"/>
      <w:numFmt w:val="lowerRoman"/>
      <w:lvlText w:val="%6."/>
      <w:lvlJc w:val="right"/>
      <w:pPr>
        <w:ind w:left="4320" w:hanging="180"/>
      </w:pPr>
    </w:lvl>
    <w:lvl w:ilvl="6" w:tplc="9A30CEB6">
      <w:start w:val="1"/>
      <w:numFmt w:val="decimal"/>
      <w:lvlText w:val="%7."/>
      <w:lvlJc w:val="left"/>
      <w:pPr>
        <w:ind w:left="5040" w:hanging="360"/>
      </w:pPr>
    </w:lvl>
    <w:lvl w:ilvl="7" w:tplc="B7826E08">
      <w:start w:val="1"/>
      <w:numFmt w:val="lowerLetter"/>
      <w:lvlText w:val="%8."/>
      <w:lvlJc w:val="left"/>
      <w:pPr>
        <w:ind w:left="5760" w:hanging="360"/>
      </w:pPr>
    </w:lvl>
    <w:lvl w:ilvl="8" w:tplc="BD66A4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C61CA"/>
    <w:multiLevelType w:val="hybridMultilevel"/>
    <w:tmpl w:val="BFF49358"/>
    <w:lvl w:ilvl="0" w:tplc="1C3EEA3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848DE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52C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AC9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E4A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215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727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0221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D4A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0F5740"/>
    <w:multiLevelType w:val="hybridMultilevel"/>
    <w:tmpl w:val="FD1CE1EE"/>
    <w:lvl w:ilvl="0" w:tplc="F674496A">
      <w:start w:val="1"/>
      <w:numFmt w:val="decimal"/>
      <w:lvlText w:val="%1."/>
      <w:lvlJc w:val="left"/>
      <w:pPr>
        <w:ind w:left="720" w:hanging="360"/>
      </w:pPr>
    </w:lvl>
    <w:lvl w:ilvl="1" w:tplc="E026A1AC">
      <w:start w:val="1"/>
      <w:numFmt w:val="decimal"/>
      <w:lvlText w:val="%2."/>
      <w:lvlJc w:val="left"/>
      <w:pPr>
        <w:ind w:left="1440" w:hanging="360"/>
      </w:pPr>
    </w:lvl>
    <w:lvl w:ilvl="2" w:tplc="B64AEC5E">
      <w:start w:val="1"/>
      <w:numFmt w:val="lowerRoman"/>
      <w:lvlText w:val="%3."/>
      <w:lvlJc w:val="right"/>
      <w:pPr>
        <w:ind w:left="2160" w:hanging="180"/>
      </w:pPr>
    </w:lvl>
    <w:lvl w:ilvl="3" w:tplc="8C18FC66">
      <w:start w:val="1"/>
      <w:numFmt w:val="decimal"/>
      <w:lvlText w:val="%4."/>
      <w:lvlJc w:val="left"/>
      <w:pPr>
        <w:ind w:left="2880" w:hanging="360"/>
      </w:pPr>
    </w:lvl>
    <w:lvl w:ilvl="4" w:tplc="884677FC">
      <w:start w:val="1"/>
      <w:numFmt w:val="lowerLetter"/>
      <w:lvlText w:val="%5."/>
      <w:lvlJc w:val="left"/>
      <w:pPr>
        <w:ind w:left="3600" w:hanging="360"/>
      </w:pPr>
    </w:lvl>
    <w:lvl w:ilvl="5" w:tplc="62248E3C">
      <w:start w:val="1"/>
      <w:numFmt w:val="lowerRoman"/>
      <w:lvlText w:val="%6."/>
      <w:lvlJc w:val="right"/>
      <w:pPr>
        <w:ind w:left="4320" w:hanging="180"/>
      </w:pPr>
    </w:lvl>
    <w:lvl w:ilvl="6" w:tplc="047EAC68">
      <w:start w:val="1"/>
      <w:numFmt w:val="decimal"/>
      <w:lvlText w:val="%7."/>
      <w:lvlJc w:val="left"/>
      <w:pPr>
        <w:ind w:left="5040" w:hanging="360"/>
      </w:pPr>
    </w:lvl>
    <w:lvl w:ilvl="7" w:tplc="AAEEE304">
      <w:start w:val="1"/>
      <w:numFmt w:val="lowerLetter"/>
      <w:lvlText w:val="%8."/>
      <w:lvlJc w:val="left"/>
      <w:pPr>
        <w:ind w:left="5760" w:hanging="360"/>
      </w:pPr>
    </w:lvl>
    <w:lvl w:ilvl="8" w:tplc="A350B2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86C"/>
    <w:multiLevelType w:val="multilevel"/>
    <w:tmpl w:val="1CCE7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5" w15:restartNumberingAfterBreak="0">
    <w:nsid w:val="3F794A5C"/>
    <w:multiLevelType w:val="hybridMultilevel"/>
    <w:tmpl w:val="C75208E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6" w15:restartNumberingAfterBreak="0">
    <w:nsid w:val="3F933AF8"/>
    <w:multiLevelType w:val="hybridMultilevel"/>
    <w:tmpl w:val="1C2ADDB6"/>
    <w:lvl w:ilvl="0" w:tplc="088062CA">
      <w:start w:val="1"/>
      <w:numFmt w:val="decimal"/>
      <w:lvlText w:val="%1."/>
      <w:lvlJc w:val="left"/>
      <w:pPr>
        <w:ind w:left="720" w:hanging="360"/>
      </w:pPr>
    </w:lvl>
    <w:lvl w:ilvl="1" w:tplc="7C741500">
      <w:start w:val="1"/>
      <w:numFmt w:val="decimal"/>
      <w:lvlText w:val="%2."/>
      <w:lvlJc w:val="left"/>
      <w:pPr>
        <w:ind w:left="1440" w:hanging="360"/>
      </w:pPr>
    </w:lvl>
    <w:lvl w:ilvl="2" w:tplc="DD78C1F8">
      <w:start w:val="1"/>
      <w:numFmt w:val="lowerRoman"/>
      <w:lvlText w:val="%3."/>
      <w:lvlJc w:val="right"/>
      <w:pPr>
        <w:ind w:left="2160" w:hanging="180"/>
      </w:pPr>
    </w:lvl>
    <w:lvl w:ilvl="3" w:tplc="FF78688A">
      <w:start w:val="1"/>
      <w:numFmt w:val="decimal"/>
      <w:lvlText w:val="%4."/>
      <w:lvlJc w:val="left"/>
      <w:pPr>
        <w:ind w:left="2880" w:hanging="360"/>
      </w:pPr>
    </w:lvl>
    <w:lvl w:ilvl="4" w:tplc="112040A2">
      <w:start w:val="1"/>
      <w:numFmt w:val="lowerLetter"/>
      <w:lvlText w:val="%5."/>
      <w:lvlJc w:val="left"/>
      <w:pPr>
        <w:ind w:left="3600" w:hanging="360"/>
      </w:pPr>
    </w:lvl>
    <w:lvl w:ilvl="5" w:tplc="1982FA10">
      <w:start w:val="1"/>
      <w:numFmt w:val="lowerRoman"/>
      <w:lvlText w:val="%6."/>
      <w:lvlJc w:val="right"/>
      <w:pPr>
        <w:ind w:left="4320" w:hanging="180"/>
      </w:pPr>
    </w:lvl>
    <w:lvl w:ilvl="6" w:tplc="FA7C260E">
      <w:start w:val="1"/>
      <w:numFmt w:val="decimal"/>
      <w:lvlText w:val="%7."/>
      <w:lvlJc w:val="left"/>
      <w:pPr>
        <w:ind w:left="5040" w:hanging="360"/>
      </w:pPr>
    </w:lvl>
    <w:lvl w:ilvl="7" w:tplc="52DC2346">
      <w:start w:val="1"/>
      <w:numFmt w:val="lowerLetter"/>
      <w:lvlText w:val="%8."/>
      <w:lvlJc w:val="left"/>
      <w:pPr>
        <w:ind w:left="5760" w:hanging="360"/>
      </w:pPr>
    </w:lvl>
    <w:lvl w:ilvl="8" w:tplc="BB3C87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278DE"/>
    <w:multiLevelType w:val="hybridMultilevel"/>
    <w:tmpl w:val="4B42A096"/>
    <w:lvl w:ilvl="0" w:tplc="4D5AE6F4">
      <w:start w:val="1"/>
      <w:numFmt w:val="decimal"/>
      <w:lvlText w:val="%1."/>
      <w:lvlJc w:val="left"/>
      <w:pPr>
        <w:ind w:left="720" w:hanging="360"/>
      </w:pPr>
    </w:lvl>
    <w:lvl w:ilvl="1" w:tplc="C6E02D10">
      <w:start w:val="1"/>
      <w:numFmt w:val="decimal"/>
      <w:lvlText w:val="%2."/>
      <w:lvlJc w:val="left"/>
      <w:pPr>
        <w:ind w:left="1440" w:hanging="360"/>
      </w:pPr>
    </w:lvl>
    <w:lvl w:ilvl="2" w:tplc="06B83C24">
      <w:start w:val="1"/>
      <w:numFmt w:val="lowerRoman"/>
      <w:lvlText w:val="%3."/>
      <w:lvlJc w:val="right"/>
      <w:pPr>
        <w:ind w:left="2160" w:hanging="180"/>
      </w:pPr>
    </w:lvl>
    <w:lvl w:ilvl="3" w:tplc="981E1CAC">
      <w:start w:val="1"/>
      <w:numFmt w:val="decimal"/>
      <w:lvlText w:val="%4."/>
      <w:lvlJc w:val="left"/>
      <w:pPr>
        <w:ind w:left="2880" w:hanging="360"/>
      </w:pPr>
    </w:lvl>
    <w:lvl w:ilvl="4" w:tplc="647A31B6">
      <w:start w:val="1"/>
      <w:numFmt w:val="lowerLetter"/>
      <w:lvlText w:val="%5."/>
      <w:lvlJc w:val="left"/>
      <w:pPr>
        <w:ind w:left="3600" w:hanging="360"/>
      </w:pPr>
    </w:lvl>
    <w:lvl w:ilvl="5" w:tplc="7854CB46">
      <w:start w:val="1"/>
      <w:numFmt w:val="lowerRoman"/>
      <w:lvlText w:val="%6."/>
      <w:lvlJc w:val="right"/>
      <w:pPr>
        <w:ind w:left="4320" w:hanging="180"/>
      </w:pPr>
    </w:lvl>
    <w:lvl w:ilvl="6" w:tplc="B9A0ACF4">
      <w:start w:val="1"/>
      <w:numFmt w:val="decimal"/>
      <w:lvlText w:val="%7."/>
      <w:lvlJc w:val="left"/>
      <w:pPr>
        <w:ind w:left="5040" w:hanging="360"/>
      </w:pPr>
    </w:lvl>
    <w:lvl w:ilvl="7" w:tplc="BAF24910">
      <w:start w:val="1"/>
      <w:numFmt w:val="lowerLetter"/>
      <w:lvlText w:val="%8."/>
      <w:lvlJc w:val="left"/>
      <w:pPr>
        <w:ind w:left="5760" w:hanging="360"/>
      </w:pPr>
    </w:lvl>
    <w:lvl w:ilvl="8" w:tplc="69D6BD0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F16F0"/>
    <w:multiLevelType w:val="hybridMultilevel"/>
    <w:tmpl w:val="375ADF8C"/>
    <w:lvl w:ilvl="0" w:tplc="9FB2E338">
      <w:start w:val="1"/>
      <w:numFmt w:val="decimal"/>
      <w:lvlText w:val="%1."/>
      <w:lvlJc w:val="left"/>
      <w:pPr>
        <w:ind w:left="720" w:hanging="360"/>
      </w:pPr>
    </w:lvl>
    <w:lvl w:ilvl="1" w:tplc="68223B8E">
      <w:start w:val="1"/>
      <w:numFmt w:val="decimal"/>
      <w:lvlText w:val="%2."/>
      <w:lvlJc w:val="left"/>
      <w:pPr>
        <w:ind w:left="1440" w:hanging="360"/>
      </w:pPr>
    </w:lvl>
    <w:lvl w:ilvl="2" w:tplc="009E032A">
      <w:start w:val="1"/>
      <w:numFmt w:val="lowerRoman"/>
      <w:lvlText w:val="%3."/>
      <w:lvlJc w:val="right"/>
      <w:pPr>
        <w:ind w:left="2160" w:hanging="180"/>
      </w:pPr>
    </w:lvl>
    <w:lvl w:ilvl="3" w:tplc="BF98AEA8">
      <w:start w:val="1"/>
      <w:numFmt w:val="decimal"/>
      <w:lvlText w:val="%4."/>
      <w:lvlJc w:val="left"/>
      <w:pPr>
        <w:ind w:left="2880" w:hanging="360"/>
      </w:pPr>
    </w:lvl>
    <w:lvl w:ilvl="4" w:tplc="FF68F61E">
      <w:start w:val="1"/>
      <w:numFmt w:val="lowerLetter"/>
      <w:lvlText w:val="%5."/>
      <w:lvlJc w:val="left"/>
      <w:pPr>
        <w:ind w:left="3600" w:hanging="360"/>
      </w:pPr>
    </w:lvl>
    <w:lvl w:ilvl="5" w:tplc="94B8D70E">
      <w:start w:val="1"/>
      <w:numFmt w:val="lowerRoman"/>
      <w:lvlText w:val="%6."/>
      <w:lvlJc w:val="right"/>
      <w:pPr>
        <w:ind w:left="4320" w:hanging="180"/>
      </w:pPr>
    </w:lvl>
    <w:lvl w:ilvl="6" w:tplc="CB98FFD4">
      <w:start w:val="1"/>
      <w:numFmt w:val="decimal"/>
      <w:lvlText w:val="%7."/>
      <w:lvlJc w:val="left"/>
      <w:pPr>
        <w:ind w:left="5040" w:hanging="360"/>
      </w:pPr>
    </w:lvl>
    <w:lvl w:ilvl="7" w:tplc="FEBE4A8E">
      <w:start w:val="1"/>
      <w:numFmt w:val="lowerLetter"/>
      <w:lvlText w:val="%8."/>
      <w:lvlJc w:val="left"/>
      <w:pPr>
        <w:ind w:left="5760" w:hanging="360"/>
      </w:pPr>
    </w:lvl>
    <w:lvl w:ilvl="8" w:tplc="BC3E2E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A1549"/>
    <w:multiLevelType w:val="hybridMultilevel"/>
    <w:tmpl w:val="BD18E58C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0" w15:restartNumberingAfterBreak="0">
    <w:nsid w:val="4A6132F5"/>
    <w:multiLevelType w:val="hybridMultilevel"/>
    <w:tmpl w:val="4A949C42"/>
    <w:lvl w:ilvl="0" w:tplc="2ACA16F0">
      <w:start w:val="1"/>
      <w:numFmt w:val="decimal"/>
      <w:lvlText w:val="%1."/>
      <w:lvlJc w:val="left"/>
      <w:pPr>
        <w:ind w:left="720" w:hanging="360"/>
      </w:pPr>
    </w:lvl>
    <w:lvl w:ilvl="1" w:tplc="68448C60">
      <w:start w:val="1"/>
      <w:numFmt w:val="lowerLetter"/>
      <w:lvlText w:val="%2."/>
      <w:lvlJc w:val="left"/>
      <w:pPr>
        <w:ind w:left="1440" w:hanging="360"/>
      </w:pPr>
    </w:lvl>
    <w:lvl w:ilvl="2" w:tplc="B74A27E4">
      <w:start w:val="1"/>
      <w:numFmt w:val="lowerRoman"/>
      <w:lvlText w:val="%3."/>
      <w:lvlJc w:val="right"/>
      <w:pPr>
        <w:ind w:left="2160" w:hanging="180"/>
      </w:pPr>
    </w:lvl>
    <w:lvl w:ilvl="3" w:tplc="C22CA412">
      <w:start w:val="1"/>
      <w:numFmt w:val="decimal"/>
      <w:lvlText w:val="%4."/>
      <w:lvlJc w:val="left"/>
      <w:pPr>
        <w:ind w:left="2880" w:hanging="360"/>
      </w:pPr>
    </w:lvl>
    <w:lvl w:ilvl="4" w:tplc="D9507DDC">
      <w:start w:val="1"/>
      <w:numFmt w:val="lowerLetter"/>
      <w:lvlText w:val="%5."/>
      <w:lvlJc w:val="left"/>
      <w:pPr>
        <w:ind w:left="3600" w:hanging="360"/>
      </w:pPr>
    </w:lvl>
    <w:lvl w:ilvl="5" w:tplc="F3C09218">
      <w:start w:val="1"/>
      <w:numFmt w:val="lowerRoman"/>
      <w:lvlText w:val="%6."/>
      <w:lvlJc w:val="right"/>
      <w:pPr>
        <w:ind w:left="4320" w:hanging="180"/>
      </w:pPr>
    </w:lvl>
    <w:lvl w:ilvl="6" w:tplc="4B44C3FC">
      <w:start w:val="1"/>
      <w:numFmt w:val="decimal"/>
      <w:lvlText w:val="%7."/>
      <w:lvlJc w:val="left"/>
      <w:pPr>
        <w:ind w:left="5040" w:hanging="360"/>
      </w:pPr>
    </w:lvl>
    <w:lvl w:ilvl="7" w:tplc="103633D0">
      <w:start w:val="1"/>
      <w:numFmt w:val="lowerLetter"/>
      <w:lvlText w:val="%8."/>
      <w:lvlJc w:val="left"/>
      <w:pPr>
        <w:ind w:left="5760" w:hanging="360"/>
      </w:pPr>
    </w:lvl>
    <w:lvl w:ilvl="8" w:tplc="424255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B4F2A"/>
    <w:multiLevelType w:val="hybridMultilevel"/>
    <w:tmpl w:val="A14EAB50"/>
    <w:lvl w:ilvl="0" w:tplc="A61C11C2">
      <w:start w:val="1"/>
      <w:numFmt w:val="decimal"/>
      <w:lvlText w:val="%1."/>
      <w:lvlJc w:val="left"/>
      <w:pPr>
        <w:ind w:left="720" w:hanging="360"/>
      </w:pPr>
    </w:lvl>
    <w:lvl w:ilvl="1" w:tplc="9ACCF364">
      <w:start w:val="1"/>
      <w:numFmt w:val="lowerLetter"/>
      <w:lvlText w:val="%2."/>
      <w:lvlJc w:val="left"/>
      <w:pPr>
        <w:ind w:left="1440" w:hanging="360"/>
      </w:pPr>
    </w:lvl>
    <w:lvl w:ilvl="2" w:tplc="D452DAD6">
      <w:start w:val="1"/>
      <w:numFmt w:val="lowerRoman"/>
      <w:lvlText w:val="%3."/>
      <w:lvlJc w:val="right"/>
      <w:pPr>
        <w:ind w:left="2160" w:hanging="180"/>
      </w:pPr>
    </w:lvl>
    <w:lvl w:ilvl="3" w:tplc="FA8A4560">
      <w:start w:val="1"/>
      <w:numFmt w:val="decimal"/>
      <w:lvlText w:val="%4."/>
      <w:lvlJc w:val="left"/>
      <w:pPr>
        <w:ind w:left="2880" w:hanging="360"/>
      </w:pPr>
    </w:lvl>
    <w:lvl w:ilvl="4" w:tplc="CC42B518">
      <w:start w:val="1"/>
      <w:numFmt w:val="lowerLetter"/>
      <w:lvlText w:val="%5."/>
      <w:lvlJc w:val="left"/>
      <w:pPr>
        <w:ind w:left="3600" w:hanging="360"/>
      </w:pPr>
    </w:lvl>
    <w:lvl w:ilvl="5" w:tplc="E34A1A8A">
      <w:start w:val="1"/>
      <w:numFmt w:val="lowerRoman"/>
      <w:lvlText w:val="%6."/>
      <w:lvlJc w:val="right"/>
      <w:pPr>
        <w:ind w:left="4320" w:hanging="180"/>
      </w:pPr>
    </w:lvl>
    <w:lvl w:ilvl="6" w:tplc="99E0B5C6">
      <w:start w:val="1"/>
      <w:numFmt w:val="decimal"/>
      <w:lvlText w:val="%7."/>
      <w:lvlJc w:val="left"/>
      <w:pPr>
        <w:ind w:left="5040" w:hanging="360"/>
      </w:pPr>
    </w:lvl>
    <w:lvl w:ilvl="7" w:tplc="113EB7C2">
      <w:start w:val="1"/>
      <w:numFmt w:val="lowerLetter"/>
      <w:lvlText w:val="%8."/>
      <w:lvlJc w:val="left"/>
      <w:pPr>
        <w:ind w:left="5760" w:hanging="360"/>
      </w:pPr>
    </w:lvl>
    <w:lvl w:ilvl="8" w:tplc="11C031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E674D"/>
    <w:multiLevelType w:val="hybridMultilevel"/>
    <w:tmpl w:val="A31AB6A0"/>
    <w:lvl w:ilvl="0" w:tplc="A79A499C">
      <w:start w:val="1"/>
      <w:numFmt w:val="decimal"/>
      <w:lvlText w:val="%1."/>
      <w:lvlJc w:val="left"/>
      <w:pPr>
        <w:ind w:left="720" w:hanging="360"/>
      </w:pPr>
    </w:lvl>
    <w:lvl w:ilvl="1" w:tplc="3E3AB352">
      <w:start w:val="1"/>
      <w:numFmt w:val="lowerLetter"/>
      <w:lvlText w:val="%2."/>
      <w:lvlJc w:val="left"/>
      <w:pPr>
        <w:ind w:left="1440" w:hanging="360"/>
      </w:pPr>
    </w:lvl>
    <w:lvl w:ilvl="2" w:tplc="E8583126">
      <w:start w:val="1"/>
      <w:numFmt w:val="lowerRoman"/>
      <w:lvlText w:val="%3."/>
      <w:lvlJc w:val="right"/>
      <w:pPr>
        <w:ind w:left="2160" w:hanging="180"/>
      </w:pPr>
    </w:lvl>
    <w:lvl w:ilvl="3" w:tplc="C60E9B62">
      <w:start w:val="1"/>
      <w:numFmt w:val="decimal"/>
      <w:lvlText w:val="%4."/>
      <w:lvlJc w:val="left"/>
      <w:pPr>
        <w:ind w:left="2880" w:hanging="360"/>
      </w:pPr>
    </w:lvl>
    <w:lvl w:ilvl="4" w:tplc="8F8A2D12">
      <w:start w:val="1"/>
      <w:numFmt w:val="lowerLetter"/>
      <w:lvlText w:val="%5."/>
      <w:lvlJc w:val="left"/>
      <w:pPr>
        <w:ind w:left="3600" w:hanging="360"/>
      </w:pPr>
    </w:lvl>
    <w:lvl w:ilvl="5" w:tplc="6AA23CB8">
      <w:start w:val="1"/>
      <w:numFmt w:val="lowerRoman"/>
      <w:lvlText w:val="%6."/>
      <w:lvlJc w:val="right"/>
      <w:pPr>
        <w:ind w:left="4320" w:hanging="180"/>
      </w:pPr>
    </w:lvl>
    <w:lvl w:ilvl="6" w:tplc="C8CCC4C8">
      <w:start w:val="1"/>
      <w:numFmt w:val="decimal"/>
      <w:lvlText w:val="%7."/>
      <w:lvlJc w:val="left"/>
      <w:pPr>
        <w:ind w:left="5040" w:hanging="360"/>
      </w:pPr>
    </w:lvl>
    <w:lvl w:ilvl="7" w:tplc="9E8C098A">
      <w:start w:val="1"/>
      <w:numFmt w:val="lowerLetter"/>
      <w:lvlText w:val="%8."/>
      <w:lvlJc w:val="left"/>
      <w:pPr>
        <w:ind w:left="5760" w:hanging="360"/>
      </w:pPr>
    </w:lvl>
    <w:lvl w:ilvl="8" w:tplc="3BE4FF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56894"/>
    <w:multiLevelType w:val="hybridMultilevel"/>
    <w:tmpl w:val="903EFE22"/>
    <w:lvl w:ilvl="0" w:tplc="037E4736">
      <w:start w:val="1"/>
      <w:numFmt w:val="decimal"/>
      <w:lvlText w:val="%1."/>
      <w:lvlJc w:val="left"/>
      <w:pPr>
        <w:ind w:left="720" w:hanging="360"/>
      </w:pPr>
    </w:lvl>
    <w:lvl w:ilvl="1" w:tplc="51D0FCEC">
      <w:start w:val="1"/>
      <w:numFmt w:val="decimal"/>
      <w:lvlText w:val="%2."/>
      <w:lvlJc w:val="left"/>
      <w:pPr>
        <w:ind w:left="1440" w:hanging="360"/>
      </w:pPr>
    </w:lvl>
    <w:lvl w:ilvl="2" w:tplc="90184C68">
      <w:start w:val="1"/>
      <w:numFmt w:val="lowerRoman"/>
      <w:lvlText w:val="%3."/>
      <w:lvlJc w:val="right"/>
      <w:pPr>
        <w:ind w:left="2160" w:hanging="180"/>
      </w:pPr>
    </w:lvl>
    <w:lvl w:ilvl="3" w:tplc="B56EE132">
      <w:start w:val="1"/>
      <w:numFmt w:val="decimal"/>
      <w:lvlText w:val="%4."/>
      <w:lvlJc w:val="left"/>
      <w:pPr>
        <w:ind w:left="2880" w:hanging="360"/>
      </w:pPr>
    </w:lvl>
    <w:lvl w:ilvl="4" w:tplc="D3841BB4">
      <w:start w:val="1"/>
      <w:numFmt w:val="lowerLetter"/>
      <w:lvlText w:val="%5."/>
      <w:lvlJc w:val="left"/>
      <w:pPr>
        <w:ind w:left="3600" w:hanging="360"/>
      </w:pPr>
    </w:lvl>
    <w:lvl w:ilvl="5" w:tplc="478A1154">
      <w:start w:val="1"/>
      <w:numFmt w:val="lowerRoman"/>
      <w:lvlText w:val="%6."/>
      <w:lvlJc w:val="right"/>
      <w:pPr>
        <w:ind w:left="4320" w:hanging="180"/>
      </w:pPr>
    </w:lvl>
    <w:lvl w:ilvl="6" w:tplc="4468D2FA">
      <w:start w:val="1"/>
      <w:numFmt w:val="decimal"/>
      <w:lvlText w:val="%7."/>
      <w:lvlJc w:val="left"/>
      <w:pPr>
        <w:ind w:left="5040" w:hanging="360"/>
      </w:pPr>
    </w:lvl>
    <w:lvl w:ilvl="7" w:tplc="5054FC7A">
      <w:start w:val="1"/>
      <w:numFmt w:val="lowerLetter"/>
      <w:lvlText w:val="%8."/>
      <w:lvlJc w:val="left"/>
      <w:pPr>
        <w:ind w:left="5760" w:hanging="360"/>
      </w:pPr>
    </w:lvl>
    <w:lvl w:ilvl="8" w:tplc="8F30BBC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4B41"/>
    <w:multiLevelType w:val="multilevel"/>
    <w:tmpl w:val="906E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1"/>
  </w:num>
  <w:num w:numId="5">
    <w:abstractNumId w:val="8"/>
  </w:num>
  <w:num w:numId="6">
    <w:abstractNumId w:val="18"/>
  </w:num>
  <w:num w:numId="7">
    <w:abstractNumId w:val="2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7"/>
  </w:num>
  <w:num w:numId="13">
    <w:abstractNumId w:val="12"/>
  </w:num>
  <w:num w:numId="14">
    <w:abstractNumId w:val="13"/>
  </w:num>
  <w:num w:numId="15">
    <w:abstractNumId w:val="2"/>
  </w:num>
  <w:num w:numId="16">
    <w:abstractNumId w:val="16"/>
  </w:num>
  <w:num w:numId="17">
    <w:abstractNumId w:val="7"/>
  </w:num>
  <w:num w:numId="18">
    <w:abstractNumId w:val="0"/>
  </w:num>
  <w:num w:numId="19">
    <w:abstractNumId w:val="14"/>
  </w:num>
  <w:num w:numId="20">
    <w:abstractNumId w:val="5"/>
  </w:num>
  <w:num w:numId="21">
    <w:abstractNumId w:val="4"/>
  </w:num>
  <w:num w:numId="22">
    <w:abstractNumId w:val="15"/>
  </w:num>
  <w:num w:numId="23">
    <w:abstractNumId w:val="24"/>
  </w:num>
  <w:num w:numId="24">
    <w:abstractNumId w:val="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52"/>
    <w:rsid w:val="00030D68"/>
    <w:rsid w:val="000375C8"/>
    <w:rsid w:val="00042A66"/>
    <w:rsid w:val="0007601C"/>
    <w:rsid w:val="001234A7"/>
    <w:rsid w:val="00194206"/>
    <w:rsid w:val="001F0EBD"/>
    <w:rsid w:val="0020024D"/>
    <w:rsid w:val="00250FC6"/>
    <w:rsid w:val="002918F9"/>
    <w:rsid w:val="002F20A6"/>
    <w:rsid w:val="00403C37"/>
    <w:rsid w:val="0040425F"/>
    <w:rsid w:val="00570DC3"/>
    <w:rsid w:val="005A0610"/>
    <w:rsid w:val="005A6108"/>
    <w:rsid w:val="00650F52"/>
    <w:rsid w:val="00734CD8"/>
    <w:rsid w:val="00761767"/>
    <w:rsid w:val="00774033"/>
    <w:rsid w:val="007A6029"/>
    <w:rsid w:val="00825F8B"/>
    <w:rsid w:val="008C3611"/>
    <w:rsid w:val="008E436C"/>
    <w:rsid w:val="00900B99"/>
    <w:rsid w:val="00923F47"/>
    <w:rsid w:val="0093257B"/>
    <w:rsid w:val="00964AAA"/>
    <w:rsid w:val="00A953CA"/>
    <w:rsid w:val="00BC090B"/>
    <w:rsid w:val="00C51BDF"/>
    <w:rsid w:val="00C752EE"/>
    <w:rsid w:val="00C95B08"/>
    <w:rsid w:val="00D81DD9"/>
    <w:rsid w:val="00DD353B"/>
    <w:rsid w:val="00E667C8"/>
    <w:rsid w:val="00E73A37"/>
    <w:rsid w:val="00F45733"/>
    <w:rsid w:val="00F501CA"/>
    <w:rsid w:val="02B8FA1C"/>
    <w:rsid w:val="142ADC71"/>
    <w:rsid w:val="2EF6865C"/>
    <w:rsid w:val="5E47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DAA1"/>
  <w15:chartTrackingRefBased/>
  <w15:docId w15:val="{08348A2C-43C7-4ED5-B685-2EA7AF63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436C"/>
    <w:pPr>
      <w:spacing w:after="0" w:line="238" w:lineRule="auto"/>
      <w:ind w:left="360" w:right="280" w:firstLine="349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61767"/>
    <w:pPr>
      <w:keepNext/>
      <w:keepLines/>
      <w:numPr>
        <w:numId w:val="24"/>
      </w:numPr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61767"/>
    <w:pPr>
      <w:numPr>
        <w:ilvl w:val="1"/>
      </w:numPr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0B99"/>
    <w:pPr>
      <w:widowControl w:val="0"/>
      <w:spacing w:after="160" w:line="360" w:lineRule="auto"/>
      <w:ind w:left="0" w:right="0"/>
      <w:jc w:val="center"/>
    </w:pPr>
    <w:rPr>
      <w:rFonts w:eastAsiaTheme="minorHAnsi"/>
      <w:b/>
      <w:sz w:val="28"/>
      <w:szCs w:val="28"/>
      <w:lang w:eastAsia="en-US"/>
    </w:rPr>
  </w:style>
  <w:style w:type="character" w:styleId="TtuloChar" w:customStyle="1">
    <w:name w:val="Título Char"/>
    <w:basedOn w:val="Fontepargpadro"/>
    <w:link w:val="Ttulo"/>
    <w:uiPriority w:val="10"/>
    <w:rsid w:val="00900B99"/>
    <w:rPr>
      <w:rFonts w:ascii="Arial" w:hAnsi="Arial" w:cs="Arial"/>
      <w:b/>
      <w:sz w:val="28"/>
      <w:szCs w:val="28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900B99"/>
    <w:pPr>
      <w:spacing w:after="160" w:line="259" w:lineRule="auto"/>
      <w:ind w:left="360" w:right="0"/>
      <w:jc w:val="center"/>
    </w:pPr>
    <w:rPr>
      <w:rFonts w:eastAsiaTheme="minorHAnsi"/>
      <w:b/>
      <w:bCs/>
      <w:sz w:val="32"/>
      <w:szCs w:val="32"/>
      <w:lang w:eastAsia="en-US"/>
    </w:rPr>
  </w:style>
  <w:style w:type="character" w:styleId="SubttuloChar" w:customStyle="1">
    <w:name w:val="Subtítulo Char"/>
    <w:basedOn w:val="Fontepargpadro"/>
    <w:link w:val="Subttulo"/>
    <w:uiPriority w:val="11"/>
    <w:rsid w:val="00900B99"/>
    <w:rPr>
      <w:rFonts w:ascii="Arial" w:hAnsi="Arial" w:cs="Arial"/>
      <w:b/>
      <w:bCs/>
      <w:sz w:val="32"/>
      <w:szCs w:val="32"/>
    </w:rPr>
  </w:style>
  <w:style w:type="paragraph" w:styleId="SemEspaamento">
    <w:name w:val="No Spacing"/>
    <w:basedOn w:val="Normal"/>
    <w:uiPriority w:val="1"/>
    <w:qFormat/>
    <w:rsid w:val="00900B99"/>
    <w:pPr>
      <w:widowControl w:val="0"/>
      <w:spacing w:after="160" w:line="360" w:lineRule="auto"/>
      <w:ind w:left="0" w:right="0"/>
      <w:jc w:val="left"/>
    </w:pPr>
    <w:rPr>
      <w:rFonts w:eastAsiaTheme="minorHAnsi"/>
      <w:lang w:eastAsia="en-US"/>
    </w:rPr>
  </w:style>
  <w:style w:type="paragraph" w:styleId="PargrafodaLista">
    <w:name w:val="List Paragraph"/>
    <w:basedOn w:val="Normal"/>
    <w:uiPriority w:val="34"/>
    <w:qFormat/>
    <w:rsid w:val="00900B99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761767"/>
    <w:rPr>
      <w:rFonts w:ascii="Arial" w:hAnsi="Arial" w:cs="Arial" w:eastAsiaTheme="majorEastAsia"/>
      <w:b/>
      <w:bCs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0F52"/>
    <w:pPr>
      <w:spacing w:line="259" w:lineRule="auto"/>
      <w:ind w:left="0" w:right="0"/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650F5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50F52"/>
    <w:rPr>
      <w:rFonts w:ascii="Arial" w:hAnsi="Arial" w:eastAsia="Times New Roman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0F5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50F52"/>
    <w:rPr>
      <w:rFonts w:ascii="Arial" w:hAnsi="Arial" w:eastAsia="Times New Roman" w:cs="Arial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761767"/>
    <w:rPr>
      <w:rFonts w:ascii="Arial" w:hAnsi="Arial" w:cs="Arial" w:eastAsiaTheme="majorEastAsia"/>
      <w:b/>
      <w:bCs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3F47"/>
    <w:pPr>
      <w:tabs>
        <w:tab w:val="left" w:pos="440"/>
        <w:tab w:val="right" w:leader="dot" w:pos="8494"/>
      </w:tabs>
      <w:spacing w:after="100"/>
      <w:ind w:left="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923F4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23F4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95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">
    <w:name w:val="Grid Table 4"/>
    <w:basedOn w:val="Tabelanormal"/>
    <w:uiPriority w:val="49"/>
    <w:rsid w:val="00F4573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2.jpg" Id="R9b26bf13d2d846d9" /><Relationship Type="http://schemas.openxmlformats.org/officeDocument/2006/relationships/glossaryDocument" Target="/word/glossary/document.xml" Id="Rdcdedf8f4fdb455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cuments\Modelos%20Personalizados%20do%20Office\Template%20Capa%20Faculdad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4840-b9f8-4d9d-9376-ca5b453cd075}"/>
      </w:docPartPr>
      <w:docPartBody>
        <w:p w14:paraId="47BA09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26A2-31FF-4669-9CE1-0CC1DC05CA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Capa Faculdade.dotx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Soares</dc:creator>
  <keywords/>
  <dc:description/>
  <lastModifiedBy>WELDER NOVAES MIRANDA</lastModifiedBy>
  <revision>26</revision>
  <dcterms:created xsi:type="dcterms:W3CDTF">2020-10-13T16:41:00.0000000Z</dcterms:created>
  <dcterms:modified xsi:type="dcterms:W3CDTF">2020-12-10T19:35:19.7320014Z</dcterms:modified>
</coreProperties>
</file>